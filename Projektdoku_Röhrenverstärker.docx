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B372E6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B372E6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Christian Schrefl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B372E6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B372E6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B372E6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leGrid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B372E6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Trenn</w:t>
                      </w:r>
                      <w:r w:rsidR="003E11EF">
                        <w:rPr>
                          <w:rFonts w:asciiTheme="minorHAnsi" w:hAnsiTheme="minorHAnsi" w:cstheme="minorHAnsi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</w:rPr>
                        <w:t>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3E11EF" w:rsidRPr="00405D2B" w:rsidTr="00405D2B">
                  <w:tc>
                    <w:tcPr>
                      <w:tcW w:w="1009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</w:p>
                  </w:tc>
                  <w:tc>
                    <w:tcPr>
                      <w:tcW w:w="2801" w:type="dxa"/>
                    </w:tcPr>
                    <w:p w:rsidR="003E11EF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Regeltrafo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3E11EF" w:rsidRPr="00405D2B" w:rsidRDefault="003E11EF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B372E6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90375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Projektdoku_Röhrenverstärker.docx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B372E6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t>Inhaltsverzeichnis</w:t>
          </w:r>
        </w:p>
        <w:p w:rsidR="00405D2B" w:rsidRPr="00405D2B" w:rsidRDefault="00B372E6" w:rsidP="00405D2B">
          <w:pPr>
            <w:jc w:val="center"/>
          </w:pPr>
        </w:p>
      </w:sdtContent>
    </w:sdt>
    <w:p w:rsidR="00B372E6" w:rsidRDefault="004140CF">
      <w:pPr>
        <w:pStyle w:val="TOC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r>
        <w:rPr>
          <w:i w:val="0"/>
          <w:iCs w:val="0"/>
          <w:noProof/>
          <w:lang w:val="de-DE"/>
        </w:rPr>
        <w:fldChar w:fldCharType="begin"/>
      </w:r>
      <w:r>
        <w:rPr>
          <w:i w:val="0"/>
          <w:iCs w:val="0"/>
          <w:noProof/>
          <w:lang w:val="de-DE"/>
        </w:rPr>
        <w:instrText xml:space="preserve"> TOC \o "1-7" \h \z \u </w:instrText>
      </w:r>
      <w:r>
        <w:rPr>
          <w:i w:val="0"/>
          <w:iCs w:val="0"/>
          <w:noProof/>
          <w:lang w:val="de-DE"/>
        </w:rPr>
        <w:fldChar w:fldCharType="separate"/>
      </w:r>
      <w:hyperlink w:anchor="_Toc530408257" w:history="1">
        <w:r w:rsidR="00B372E6" w:rsidRPr="00622FE5">
          <w:rPr>
            <w:rStyle w:val="Hyperlink"/>
            <w:rFonts w:eastAsia="Times New Roman"/>
            <w:noProof/>
            <w:lang w:eastAsia="de-AT"/>
          </w:rPr>
          <w:t>1</w:t>
        </w:r>
        <w:r w:rsidR="00B372E6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B372E6" w:rsidRPr="00622FE5">
          <w:rPr>
            <w:rStyle w:val="Hyperlink"/>
            <w:rFonts w:eastAsia="Times New Roman"/>
            <w:noProof/>
            <w:lang w:eastAsia="de-AT"/>
          </w:rPr>
          <w:t>Projektbeschreibung</w:t>
        </w:r>
        <w:r w:rsidR="00B372E6">
          <w:rPr>
            <w:noProof/>
            <w:webHidden/>
          </w:rPr>
          <w:tab/>
        </w:r>
        <w:r w:rsidR="00B372E6">
          <w:rPr>
            <w:noProof/>
            <w:webHidden/>
          </w:rPr>
          <w:fldChar w:fldCharType="begin"/>
        </w:r>
        <w:r w:rsidR="00B372E6">
          <w:rPr>
            <w:noProof/>
            <w:webHidden/>
          </w:rPr>
          <w:instrText xml:space="preserve"> PAGEREF _Toc530408257 \h </w:instrText>
        </w:r>
        <w:r w:rsidR="00B372E6">
          <w:rPr>
            <w:noProof/>
            <w:webHidden/>
          </w:rPr>
        </w:r>
        <w:r w:rsidR="00B372E6">
          <w:rPr>
            <w:noProof/>
            <w:webHidden/>
          </w:rPr>
          <w:fldChar w:fldCharType="separate"/>
        </w:r>
        <w:r w:rsidR="00B372E6">
          <w:rPr>
            <w:noProof/>
            <w:webHidden/>
          </w:rPr>
          <w:t>2</w:t>
        </w:r>
        <w:r w:rsidR="00B372E6"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8" w:history="1">
        <w:r w:rsidRPr="00622FE5">
          <w:rPr>
            <w:rStyle w:val="Hyperlink"/>
            <w:rFonts w:eastAsia="Times New Roman"/>
            <w:noProof/>
            <w:lang w:eastAsia="de-AT"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59" w:history="1">
        <w:r w:rsidRPr="00622FE5">
          <w:rPr>
            <w:rStyle w:val="Hyperlink"/>
            <w:rFonts w:eastAsia="Times New Roman"/>
            <w:noProof/>
            <w:lang w:eastAsia="de-AT"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Projektteam (Arbeitsaufwand)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0" w:history="1">
        <w:r w:rsidRPr="00622FE5">
          <w:rPr>
            <w:rStyle w:val="Hyperlink"/>
            <w:rFonts w:eastAsia="Times New Roman"/>
            <w:noProof/>
            <w:lang w:eastAsia="de-AT"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Untersuchungsanliegen der individuellen Themenstellungen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1" w:history="1">
        <w:r w:rsidRPr="00622FE5">
          <w:rPr>
            <w:rStyle w:val="Hyperlink"/>
            <w:rFonts w:eastAsia="Times New Roman"/>
            <w:noProof/>
            <w:lang w:eastAsia="de-AT"/>
          </w:rPr>
          <w:t>1.4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2" w:history="1">
        <w:r w:rsidRPr="00622FE5">
          <w:rPr>
            <w:rStyle w:val="Hyperlink"/>
            <w:rFonts w:eastAsia="Times New Roman"/>
            <w:noProof/>
            <w:lang w:eastAsia="de-AT"/>
          </w:rPr>
          <w:t>1.5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Geplantes Ergebnis der Prüfungskandidatin/des Prüfungskandidaten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3" w:history="1">
        <w:r w:rsidRPr="00622FE5">
          <w:rPr>
            <w:rStyle w:val="Hyperlink"/>
            <w:rFonts w:eastAsia="Times New Roman"/>
            <w:noProof/>
            <w:lang w:eastAsia="de-AT"/>
          </w:rPr>
          <w:t>1.6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Meilensteine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4" w:history="1">
        <w:r w:rsidRPr="00622FE5">
          <w:rPr>
            <w:rStyle w:val="Hyperlink"/>
            <w:rFonts w:eastAsia="Times New Roman"/>
            <w:noProof/>
            <w:lang w:eastAsia="de-AT"/>
          </w:rPr>
          <w:t>1.7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Finaler Titel der Arbeit – Deutsch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5" w:history="1">
        <w:r w:rsidRPr="00622FE5">
          <w:rPr>
            <w:rStyle w:val="Hyperlink"/>
            <w:rFonts w:eastAsia="Times New Roman"/>
            <w:noProof/>
            <w:lang w:eastAsia="de-AT"/>
          </w:rPr>
          <w:t>1.8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Finaler Titel Englisch oder Finaler Titel in der Fremdsprache, in der die Arbeit verfasst wurde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66" w:history="1">
        <w:r w:rsidRPr="00622FE5">
          <w:rPr>
            <w:rStyle w:val="Hyperlink"/>
            <w:rFonts w:eastAsia="Times New Roman"/>
            <w:noProof/>
            <w:lang w:eastAsia="de-AT"/>
          </w:rPr>
          <w:t>2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Netzteil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7" w:history="1">
        <w:r w:rsidRPr="00622FE5">
          <w:rPr>
            <w:rStyle w:val="Hyperlink"/>
            <w:rFonts w:eastAsia="Times New Roman"/>
            <w:noProof/>
            <w:lang w:eastAsia="de-AT"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rFonts w:eastAsia="Times New Roman"/>
            <w:noProof/>
            <w:lang w:eastAsia="de-AT"/>
          </w:rPr>
          <w:t>Blockschaltbild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8" w:history="1">
        <w:r w:rsidRPr="00622FE5">
          <w:rPr>
            <w:rStyle w:val="Hyperlink"/>
            <w:noProof/>
          </w:rPr>
          <w:t>2.2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noProof/>
          </w:rPr>
          <w:t>Berechnung der Transformator Grenzdaten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69" w:history="1">
        <w:r w:rsidRPr="00622FE5">
          <w:rPr>
            <w:rStyle w:val="Hyperlink"/>
            <w:noProof/>
          </w:rPr>
          <w:t>2.3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noProof/>
          </w:rPr>
          <w:t>Tiefpass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3"/>
        <w:tabs>
          <w:tab w:val="left" w:pos="110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0" w:history="1">
        <w:r w:rsidRPr="00622FE5">
          <w:rPr>
            <w:rStyle w:val="Hyperlink"/>
            <w:noProof/>
          </w:rPr>
          <w:t>2.3.1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22FE5">
          <w:rPr>
            <w:rStyle w:val="Hyperlink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1" w:history="1">
        <w:r w:rsidRPr="00622FE5">
          <w:rPr>
            <w:rStyle w:val="Hyperlink"/>
            <w:noProof/>
          </w:rPr>
          <w:t>2.3.1.1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22FE5">
          <w:rPr>
            <w:rStyle w:val="Hyperlink"/>
            <w:noProof/>
          </w:rPr>
          <w:t>Schaltplan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4"/>
        <w:tabs>
          <w:tab w:val="left" w:pos="1540"/>
          <w:tab w:val="right" w:leader="underscore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530408272" w:history="1">
        <w:r w:rsidRPr="00622FE5">
          <w:rPr>
            <w:rStyle w:val="Hyperlink"/>
            <w:noProof/>
          </w:rPr>
          <w:t>2.3.1.2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622FE5">
          <w:rPr>
            <w:rStyle w:val="Hyperlink"/>
            <w:noProof/>
          </w:rPr>
          <w:t>Bodediagramm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3" w:history="1">
        <w:r w:rsidRPr="00622FE5">
          <w:rPr>
            <w:rStyle w:val="Hyperlink"/>
            <w:noProof/>
          </w:rPr>
          <w:t>2.4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noProof/>
          </w:rPr>
          <w:t>Schaltplan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4" w:history="1">
        <w:r w:rsidRPr="00622FE5">
          <w:rPr>
            <w:rStyle w:val="Hyperlink"/>
            <w:noProof/>
          </w:rPr>
          <w:t>2.5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noProof/>
          </w:rPr>
          <w:t>Bestellliste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1"/>
        <w:tabs>
          <w:tab w:val="left" w:pos="440"/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530408275" w:history="1">
        <w:r w:rsidRPr="00622FE5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Pr="00622FE5">
          <w:rPr>
            <w:rStyle w:val="Hyperlink"/>
            <w:noProof/>
          </w:rPr>
          <w:t>Vorverstärker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6" w:history="1">
        <w:r w:rsidRPr="00622FE5">
          <w:rPr>
            <w:rStyle w:val="Hyperlink"/>
            <w:noProof/>
          </w:rPr>
          <w:t>3.1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noProof/>
          </w:rPr>
          <w:t>Schaltplan für die Testschaltung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72E6" w:rsidRDefault="00B372E6">
      <w:pPr>
        <w:pStyle w:val="TOC2"/>
        <w:tabs>
          <w:tab w:val="left" w:pos="880"/>
          <w:tab w:val="right" w:leader="underscore" w:pos="9062"/>
        </w:tabs>
        <w:rPr>
          <w:rFonts w:eastAsiaTheme="minorEastAsia"/>
          <w:b w:val="0"/>
          <w:bCs w:val="0"/>
          <w:noProof/>
          <w:sz w:val="22"/>
          <w:lang w:val="en-US"/>
        </w:rPr>
      </w:pPr>
      <w:hyperlink w:anchor="_Toc530408277" w:history="1">
        <w:r w:rsidRPr="00622FE5">
          <w:rPr>
            <w:rStyle w:val="Hyperlink"/>
            <w:noProof/>
          </w:rPr>
          <w:t>3.2</w:t>
        </w:r>
        <w:r>
          <w:rPr>
            <w:rFonts w:eastAsiaTheme="minorEastAsia"/>
            <w:b w:val="0"/>
            <w:bCs w:val="0"/>
            <w:noProof/>
            <w:sz w:val="22"/>
            <w:lang w:val="en-US"/>
          </w:rPr>
          <w:tab/>
        </w:r>
        <w:r w:rsidRPr="00622FE5">
          <w:rPr>
            <w:rStyle w:val="Hyperlink"/>
            <w:noProof/>
          </w:rPr>
          <w:t>Messergebnisse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_Toc530408277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804CB" w:rsidRDefault="004140CF" w:rsidP="00405D2B">
      <w:r>
        <w:rPr>
          <w:i/>
          <w:iCs/>
          <w:noProof/>
          <w:szCs w:val="24"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DB0E5B">
      <w:pPr>
        <w:pStyle w:val="Heading1"/>
        <w:rPr>
          <w:rFonts w:eastAsia="Times New Roman"/>
          <w:lang w:eastAsia="de-AT"/>
        </w:rPr>
      </w:pPr>
      <w:bookmarkStart w:id="0" w:name="_Toc530408257"/>
      <w:r>
        <w:rPr>
          <w:rFonts w:eastAsia="Times New Roman"/>
          <w:lang w:eastAsia="de-AT"/>
        </w:rPr>
        <w:lastRenderedPageBreak/>
        <w:t>Projektbeschreibung</w:t>
      </w:r>
      <w:bookmarkEnd w:id="0"/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1" w:name="_Toc530408258"/>
      <w:r>
        <w:rPr>
          <w:rFonts w:eastAsia="Times New Roman"/>
          <w:lang w:eastAsia="de-AT"/>
        </w:rPr>
        <w:t>Ausgangslage</w:t>
      </w:r>
      <w:bookmarkEnd w:id="1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2" w:name="_Toc530408259"/>
      <w:r>
        <w:rPr>
          <w:rFonts w:eastAsia="Times New Roman"/>
          <w:lang w:eastAsia="de-AT"/>
        </w:rPr>
        <w:t>Projektteam (Arbeitsaufwand)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Christian Schrefl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3" w:name="_Toc530408260"/>
      <w:r>
        <w:rPr>
          <w:rFonts w:eastAsia="Times New Roman"/>
          <w:lang w:eastAsia="de-AT"/>
        </w:rPr>
        <w:t>Untersuchungsanliegen der individuellen Themenstellungen</w:t>
      </w:r>
      <w:bookmarkEnd w:id="3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Adaption der üblichen Schaltkonzepte eines Netzteiles für Röhren, sowie Auswahl und Bestellung der Bauteile, Leiterplattenentwicklung für das Netzteils, sowie Berechnung der Ausgangsüberträger.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>Christian Schrefl: Adaption der üblichen Schaltkonzepte der verstärkenden Elemente, sowie Auswahl und Bestellung der Bauteile, Aufbau der verstärkenden Elemente.</w:t>
      </w:r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4" w:name="_Toc530408261"/>
      <w:r>
        <w:rPr>
          <w:rFonts w:eastAsia="Times New Roman"/>
          <w:lang w:eastAsia="de-AT"/>
        </w:rPr>
        <w:t>Zielsetzung</w:t>
      </w:r>
      <w:bookmarkEnd w:id="4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5" w:name="_Toc530408262"/>
      <w:r>
        <w:rPr>
          <w:rFonts w:eastAsia="Times New Roman"/>
          <w:lang w:eastAsia="de-AT"/>
        </w:rPr>
        <w:t>Geplantes Ergebnis der Prüfungskandidatin/des Prüfungskandidaten</w:t>
      </w:r>
      <w:bookmarkEnd w:id="5"/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Christian Schrefl: Die Verstärkenden Elemente sollten stabil ein Eingangssignal mit 6W ausgeben.</w:t>
      </w:r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6" w:name="_Toc530408263"/>
      <w:r>
        <w:rPr>
          <w:rFonts w:eastAsia="Times New Roman"/>
          <w:lang w:eastAsia="de-AT"/>
        </w:rPr>
        <w:t>Meilensteine</w:t>
      </w:r>
      <w:bookmarkEnd w:id="6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7" w:name="_Toc530408264"/>
      <w:r>
        <w:rPr>
          <w:rFonts w:eastAsia="Times New Roman"/>
          <w:lang w:eastAsia="de-AT"/>
        </w:rPr>
        <w:t>Finaler Titel der Arbeit – Deutsch</w:t>
      </w:r>
      <w:bookmarkEnd w:id="7"/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5E0615">
      <w:pPr>
        <w:pStyle w:val="Heading2"/>
        <w:rPr>
          <w:rFonts w:eastAsia="Times New Roman"/>
          <w:sz w:val="24"/>
          <w:szCs w:val="24"/>
          <w:lang w:eastAsia="de-AT"/>
        </w:rPr>
      </w:pPr>
      <w:bookmarkStart w:id="8" w:name="_Toc530408265"/>
      <w:r>
        <w:rPr>
          <w:rFonts w:eastAsia="Times New Roman"/>
          <w:lang w:eastAsia="de-AT"/>
        </w:rPr>
        <w:t>Finaler Titel Englisch oder Finaler Titel in der Fremdsprache, in der die Arbeit verfasst wurde</w:t>
      </w:r>
      <w:bookmarkEnd w:id="8"/>
    </w:p>
    <w:p w:rsidR="00DB0E5B" w:rsidRDefault="00A34F71" w:rsidP="00A34F71">
      <w:pPr>
        <w:rPr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DB0E5B" w:rsidRDefault="00DB0E5B">
      <w:pPr>
        <w:spacing w:after="160"/>
        <w:rPr>
          <w:lang w:eastAsia="de-AT"/>
        </w:rPr>
      </w:pPr>
      <w:r>
        <w:rPr>
          <w:lang w:eastAsia="de-AT"/>
        </w:rPr>
        <w:br w:type="page"/>
      </w:r>
    </w:p>
    <w:p w:rsidR="00A34F71" w:rsidRDefault="00DB0E5B" w:rsidP="00DB0E5B">
      <w:pPr>
        <w:pStyle w:val="Heading1"/>
        <w:rPr>
          <w:rFonts w:eastAsia="Times New Roman"/>
          <w:lang w:eastAsia="de-AT"/>
        </w:rPr>
      </w:pPr>
      <w:bookmarkStart w:id="9" w:name="_Toc530408266"/>
      <w:r>
        <w:rPr>
          <w:rFonts w:eastAsia="Times New Roman"/>
          <w:lang w:eastAsia="de-AT"/>
        </w:rPr>
        <w:lastRenderedPageBreak/>
        <w:t>Netzteil</w:t>
      </w:r>
      <w:bookmarkEnd w:id="9"/>
    </w:p>
    <w:p w:rsidR="00FC5E42" w:rsidRDefault="00FC5E42" w:rsidP="005E0615">
      <w:pPr>
        <w:pStyle w:val="Heading2"/>
        <w:rPr>
          <w:rFonts w:eastAsia="Times New Roman"/>
          <w:lang w:eastAsia="de-AT"/>
        </w:rPr>
      </w:pPr>
      <w:bookmarkStart w:id="10" w:name="_Toc530408267"/>
      <w:r>
        <w:rPr>
          <w:rFonts w:eastAsia="Times New Roman"/>
          <w:lang w:eastAsia="de-AT"/>
        </w:rPr>
        <w:t>Blockschaltbild</w:t>
      </w:r>
      <w:bookmarkEnd w:id="10"/>
    </w:p>
    <w:p w:rsidR="00A017BF" w:rsidRDefault="00FC5E42" w:rsidP="00A017BF">
      <w:pPr>
        <w:keepNext/>
      </w:pPr>
      <w:r>
        <w:rPr>
          <w:noProof/>
          <w:lang w:eastAsia="de-AT"/>
        </w:rPr>
        <w:drawing>
          <wp:inline distT="0" distB="0" distL="0" distR="0">
            <wp:extent cx="5748715" cy="1610360"/>
            <wp:effectExtent l="0" t="0" r="444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71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7BF" w:rsidRDefault="00A017BF" w:rsidP="00A017BF">
      <w:pPr>
        <w:pStyle w:val="Caption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1</w:t>
      </w:r>
      <w:r w:rsidR="00007C37">
        <w:rPr>
          <w:noProof/>
        </w:rPr>
        <w:fldChar w:fldCharType="end"/>
      </w:r>
      <w:r>
        <w:t>: Blockschaltbild des Netzteiles</w:t>
      </w:r>
    </w:p>
    <w:p w:rsidR="005E0615" w:rsidRDefault="00FC5E42" w:rsidP="005E0615">
      <w:pPr>
        <w:pStyle w:val="Heading2"/>
      </w:pPr>
      <w:bookmarkStart w:id="11" w:name="_Toc530408268"/>
      <w:r>
        <w:t>Berechnung der Transformator Grenzdaten</w:t>
      </w:r>
      <w:bookmarkEnd w:id="11"/>
    </w:p>
    <w:tbl>
      <w:tblPr>
        <w:tblStyle w:val="GridTable5Dark-Accent2"/>
        <w:tblW w:w="9268" w:type="dxa"/>
        <w:tblLayout w:type="fixed"/>
        <w:tblLook w:val="04A0" w:firstRow="1" w:lastRow="0" w:firstColumn="1" w:lastColumn="0" w:noHBand="0" w:noVBand="1"/>
      </w:tblPr>
      <w:tblGrid>
        <w:gridCol w:w="1575"/>
        <w:gridCol w:w="4090"/>
        <w:gridCol w:w="3603"/>
      </w:tblGrid>
      <w:tr w:rsidR="00977CD0" w:rsidTr="00977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C5E42" w:rsidRDefault="00FC5E42" w:rsidP="0057724E"/>
        </w:tc>
        <w:tc>
          <w:tcPr>
            <w:tcW w:w="4090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Primärseite</w:t>
            </w:r>
          </w:p>
        </w:tc>
        <w:tc>
          <w:tcPr>
            <w:tcW w:w="3603" w:type="dxa"/>
          </w:tcPr>
          <w:p w:rsidR="00FC5E42" w:rsidRDefault="00FC5E42" w:rsidP="0057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Sekundärseite</w:t>
            </w:r>
          </w:p>
        </w:tc>
      </w:tr>
      <w:tr w:rsidR="003076AF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Spannungen</w:t>
            </w:r>
          </w:p>
        </w:tc>
        <w:tc>
          <w:tcPr>
            <w:tcW w:w="4090" w:type="dxa"/>
          </w:tcPr>
          <w:p w:rsidR="003076AF" w:rsidRPr="00A017BF" w:rsidRDefault="00B372E6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230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3603" w:type="dxa"/>
          </w:tcPr>
          <w:p w:rsidR="003076AF" w:rsidRPr="00A017BF" w:rsidRDefault="00B372E6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250 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peak</m:t>
                    </m:r>
                  </m:sub>
                </m:sSub>
              </m:oMath>
            </m:oMathPara>
          </w:p>
        </w:tc>
      </w:tr>
      <w:tr w:rsidR="003076AF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3076AF" w:rsidRPr="00A017B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6,3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RMS</m:t>
                    </m:r>
                  </m:sub>
                </m:sSub>
              </m:oMath>
            </m:oMathPara>
          </w:p>
        </w:tc>
      </w:tr>
      <w:tr w:rsidR="00977CD0" w:rsidTr="00977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 w:val="restart"/>
            <w:vAlign w:val="center"/>
          </w:tcPr>
          <w:p w:rsidR="003076AF" w:rsidRDefault="003076AF" w:rsidP="0057724E">
            <w:r>
              <w:t>Ströme</w:t>
            </w:r>
          </w:p>
        </w:tc>
        <w:tc>
          <w:tcPr>
            <w:tcW w:w="4090" w:type="dxa"/>
          </w:tcPr>
          <w:p w:rsidR="003076AF" w:rsidRPr="00977CD0" w:rsidRDefault="00B372E6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104mA*250V+1,6A*6,3V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230V</m:t>
                    </m:r>
                  </m:den>
                </m:f>
                <m:r>
                  <w:rPr>
                    <w:rFonts w:ascii="Cambria Math" w:hAnsi="Cambria Math"/>
                  </w:rPr>
                  <m:t>=0,157A</m:t>
                </m:r>
              </m:oMath>
            </m:oMathPara>
          </w:p>
          <w:p w:rsidR="00977CD0" w:rsidRDefault="00977CD0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230 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  <w:tc>
          <w:tcPr>
            <w:tcW w:w="3603" w:type="dxa"/>
          </w:tcPr>
          <w:p w:rsidR="00977CD0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</m:t>
              </m:r>
              <w:bookmarkStart w:id="12" w:name="_Ref530312770"/>
              <m:r>
                <w:rPr>
                  <w:rStyle w:val="FootnoteReference"/>
                  <w:rFonts w:ascii="Cambria Math" w:hAnsi="Cambria Math"/>
                  <w:i/>
                </w:rPr>
                <w:footnoteReference w:id="1"/>
              </m:r>
              <w:bookmarkEnd w:id="12"/>
              <m:r>
                <w:rPr>
                  <w:rFonts w:ascii="Cambria Math" w:hAnsi="Cambria Math"/>
                </w:rPr>
                <m:t>*(50 mA</m:t>
              </m:r>
              <w:bookmarkStart w:id="13" w:name="_Ref530313071"/>
              <m:r>
                <w:rPr>
                  <w:rStyle w:val="FootnoteReference"/>
                  <w:rFonts w:ascii="Cambria Math" w:hAnsi="Cambria Math"/>
                  <w:i/>
                </w:rPr>
                <w:footnoteReference w:id="2"/>
              </m:r>
              <w:bookmarkEnd w:id="13"/>
              <m:r>
                <w:rPr>
                  <w:rFonts w:ascii="Cambria Math" w:hAnsi="Cambria Math"/>
                </w:rPr>
                <m:t>+2mA</m:t>
              </m:r>
              <w:bookmarkStart w:id="14" w:name="_Ref530313137"/>
              <m:r>
                <w:rPr>
                  <w:rStyle w:val="FootnoteReference"/>
                  <w:rFonts w:ascii="Cambria Math" w:hAnsi="Cambria Math"/>
                  <w:i/>
                </w:rPr>
                <w:footnoteReference w:id="3"/>
              </m:r>
              <w:bookmarkEnd w:id="14"/>
              <m:r>
                <w:rPr>
                  <w:rFonts w:ascii="Cambria Math" w:hAnsi="Cambria Math"/>
                </w:rPr>
                <m:t>)=104mA</m:t>
              </m:r>
            </m:oMath>
            <w:r>
              <w:rPr>
                <w:rFonts w:eastAsiaTheme="minorEastAsia"/>
              </w:rPr>
              <w:t xml:space="preserve"> </w:t>
            </w:r>
          </w:p>
          <w:p w:rsidR="003076AF" w:rsidRPr="003076AF" w:rsidRDefault="003076AF" w:rsidP="00577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 xml:space="preserve">an 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250 V</m:t>
                  </m:r>
                </m:e>
                <m:sub>
                  <m:r>
                    <w:rPr>
                      <w:rFonts w:ascii="Cambria Math" w:hAnsi="Cambria Math"/>
                    </w:rPr>
                    <m:t>peak</m:t>
                  </m:r>
                </m:sub>
              </m:sSub>
            </m:oMath>
            <w:r>
              <w:rPr>
                <w:rFonts w:eastAsiaTheme="minorEastAsia"/>
              </w:rPr>
              <w:t xml:space="preserve"> Wicklung</w:t>
            </w:r>
          </w:p>
        </w:tc>
      </w:tr>
      <w:tr w:rsidR="00977CD0" w:rsidRPr="0057724E" w:rsidTr="00977C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vMerge/>
            <w:vAlign w:val="center"/>
          </w:tcPr>
          <w:p w:rsidR="003076AF" w:rsidRDefault="003076AF" w:rsidP="0057724E"/>
        </w:tc>
        <w:tc>
          <w:tcPr>
            <w:tcW w:w="4090" w:type="dxa"/>
          </w:tcPr>
          <w:p w:rsidR="003076AF" w:rsidRDefault="003076AF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3" w:type="dxa"/>
          </w:tcPr>
          <w:p w:rsidR="00977CD0" w:rsidRDefault="00B372E6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  <w:iCs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NOTEREF _Ref530312770 \f \h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Style w:val="FootnoteReference"/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fldChar w:fldCharType="end"/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0,76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_Ref530313071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ootnoteReference"/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+0,3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NOTEREF _Ref530313137 \f \h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Style w:val="FootnoteReference"/>
                          <w:rFonts w:ascii="Cambria Math" w:hAnsi="Cambria Math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fldChar w:fldCharType="end"/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=1,6</m:t>
              </m:r>
              <m:r>
                <w:rPr>
                  <w:rFonts w:ascii="Cambria Math" w:hAnsi="Cambria Math"/>
                </w:rPr>
                <m:t>A</m:t>
              </m:r>
            </m:oMath>
            <w:r w:rsidR="0057724E" w:rsidRPr="0057724E">
              <w:rPr>
                <w:rFonts w:eastAsia="Calibri" w:hAnsi="Cambria Math" w:cs="Times New Roman"/>
                <w:iCs/>
              </w:rPr>
              <w:t xml:space="preserve"> </w:t>
            </w:r>
          </w:p>
          <w:p w:rsidR="003076AF" w:rsidRPr="0057724E" w:rsidRDefault="0057724E" w:rsidP="0057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hAnsi="Cambria Math" w:cs="Times New Roman"/>
              </w:rPr>
            </w:pPr>
            <w:r w:rsidRPr="0057724E">
              <w:rPr>
                <w:rFonts w:eastAsia="Calibri" w:hAnsi="Cambria Math" w:cs="Times New Roman"/>
                <w:iCs/>
              </w:rPr>
              <w:t>an</w:t>
            </w:r>
            <w:r>
              <w:rPr>
                <w:rFonts w:eastAsia="Calibri" w:hAnsi="Cambria Math" w:cs="Times New Roman"/>
                <w:iCs/>
              </w:rPr>
              <w:t xml:space="preserve"> der </w:t>
            </w:r>
            <m:oMath>
              <m:r>
                <w:rPr>
                  <w:rFonts w:ascii="Cambria Math" w:hAnsi="Cambria Math"/>
                </w:rPr>
                <m:t xml:space="preserve">6,3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oMath>
            <w:r>
              <w:rPr>
                <w:rFonts w:eastAsia="Calibri" w:hAnsi="Cambria Math" w:cs="Times New Roman"/>
              </w:rPr>
              <w:t xml:space="preserve"> Wicklung</w:t>
            </w:r>
          </w:p>
        </w:tc>
      </w:tr>
    </w:tbl>
    <w:p w:rsidR="005E0615" w:rsidRDefault="00ED2B8A" w:rsidP="005E0615">
      <w:pPr>
        <w:pStyle w:val="Caption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 w:rsidR="00526299">
        <w:rPr>
          <w:noProof/>
        </w:rPr>
        <w:t>2</w:t>
      </w:r>
      <w:r w:rsidR="00007C37">
        <w:rPr>
          <w:noProof/>
        </w:rPr>
        <w:fldChar w:fldCharType="end"/>
      </w:r>
      <w:r>
        <w:t>: Transformator Grenzdaten</w:t>
      </w:r>
    </w:p>
    <w:p w:rsidR="00770227" w:rsidRDefault="005E0615" w:rsidP="005E0615">
      <w:pPr>
        <w:pStyle w:val="EndnoteText"/>
      </w:pPr>
      <w:r>
        <w:t>Die Werte sind die minimalen Ströme, die der Transformator aushalten sollte, doch um eine reibungslose Versorgung zu ermöglich sollte der Transformator um mindestens 5% überdimensioniert werden.</w:t>
      </w:r>
    </w:p>
    <w:p w:rsidR="00770227" w:rsidRPr="00770227" w:rsidRDefault="00770227" w:rsidP="00770227">
      <w:pPr>
        <w:spacing w:after="160"/>
      </w:pPr>
      <w:r>
        <w:br w:type="page"/>
      </w:r>
    </w:p>
    <w:p w:rsidR="00D94D15" w:rsidRDefault="00D94D15" w:rsidP="00D94D15">
      <w:pPr>
        <w:pStyle w:val="Heading2"/>
      </w:pPr>
      <w:bookmarkStart w:id="15" w:name="_Toc530408269"/>
      <w:r>
        <w:lastRenderedPageBreak/>
        <w:t>Tiefpass</w:t>
      </w:r>
      <w:bookmarkEnd w:id="15"/>
    </w:p>
    <w:p w:rsidR="00613F80" w:rsidRDefault="00613F80" w:rsidP="00613F80">
      <w:pPr>
        <w:pStyle w:val="Heading3"/>
      </w:pPr>
      <w:bookmarkStart w:id="16" w:name="_Toc530408270"/>
      <w:r>
        <w:t>Simulation</w:t>
      </w:r>
      <w:bookmarkEnd w:id="16"/>
    </w:p>
    <w:p w:rsidR="00D94D15" w:rsidRDefault="002F2DA2" w:rsidP="00613F80">
      <w:pPr>
        <w:pStyle w:val="Heading4"/>
      </w:pPr>
      <w:bookmarkStart w:id="17" w:name="_Toc530408271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C7C57" wp14:editId="479AD3A5">
                <wp:simplePos x="0" y="0"/>
                <wp:positionH relativeFrom="column">
                  <wp:posOffset>4414077</wp:posOffset>
                </wp:positionH>
                <wp:positionV relativeFrom="paragraph">
                  <wp:posOffset>141857</wp:posOffset>
                </wp:positionV>
                <wp:extent cx="609769" cy="315547"/>
                <wp:effectExtent l="0" t="0" r="0" b="889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6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B372E6" w:rsidP="0077022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C7C57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47.55pt;margin-top:11.15pt;width:48pt;height:2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" fillcolor="white [3201]" stroked="f" strokeweight=".5pt">
                <v:textbox>
                  <w:txbxContent>
                    <w:p w:rsidR="00B372E6" w:rsidRDefault="00B372E6" w:rsidP="00770227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1829511</wp:posOffset>
                </wp:positionH>
                <wp:positionV relativeFrom="paragraph">
                  <wp:posOffset>183382</wp:posOffset>
                </wp:positionV>
                <wp:extent cx="572770" cy="272557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72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B372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27" type="#_x0000_t202" style="position:absolute;left:0;text-align:left;margin-left:144.05pt;margin-top:14.45pt;width:45.1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" fillcolor="white [3201]" stroked="f" strokeweight=".5pt">
                <v:textbox>
                  <w:txbxContent>
                    <w:p w:rsidR="00B372E6" w:rsidRDefault="00B372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13F80">
        <w:t>Schaltplan</w:t>
      </w:r>
      <w:bookmarkEnd w:id="17"/>
    </w:p>
    <w:p w:rsidR="00526299" w:rsidRDefault="00D340B2" w:rsidP="00D94D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6DD1E" wp14:editId="6BCDB13F">
                <wp:simplePos x="0" y="0"/>
                <wp:positionH relativeFrom="column">
                  <wp:posOffset>5241805</wp:posOffset>
                </wp:positionH>
                <wp:positionV relativeFrom="paragraph">
                  <wp:posOffset>344386</wp:posOffset>
                </wp:positionV>
                <wp:extent cx="419819" cy="315547"/>
                <wp:effectExtent l="0" t="0" r="0" b="889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19" cy="315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B372E6" w:rsidP="00D340B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6DD1E" id="Textfeld 10" o:spid="_x0000_s1028" type="#_x0000_t202" style="position:absolute;margin-left:412.75pt;margin-top:27.1pt;width:33.05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" fillcolor="white [3201]" stroked="f" strokeweight=".5pt">
                <v:textbox>
                  <w:txbxContent>
                    <w:p w:rsidR="00B372E6" w:rsidRDefault="00B372E6" w:rsidP="00D340B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5173201</wp:posOffset>
                </wp:positionH>
                <wp:positionV relativeFrom="paragraph">
                  <wp:posOffset>336083</wp:posOffset>
                </wp:positionV>
                <wp:extent cx="0" cy="439947"/>
                <wp:effectExtent l="76200" t="0" r="57150" b="5588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AF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" o:spid="_x0000_s1026" type="#_x0000_t32" style="position:absolute;margin-left:407.35pt;margin-top:26.45pt;width:0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1765240</wp:posOffset>
                </wp:positionH>
                <wp:positionV relativeFrom="paragraph">
                  <wp:posOffset>335460</wp:posOffset>
                </wp:positionV>
                <wp:extent cx="914400" cy="310551"/>
                <wp:effectExtent l="0" t="0" r="254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372E6" w:rsidRDefault="00B372E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9" type="#_x0000_t202" style="position:absolute;margin-left:139pt;margin-top:26.4pt;width:1in;height:24.4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" fillcolor="white [3201]" stroked="f" strokeweight=".5pt">
                <v:textbox>
                  <w:txbxContent>
                    <w:p w:rsidR="00B372E6" w:rsidRDefault="00B372E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1722635</wp:posOffset>
                </wp:positionH>
                <wp:positionV relativeFrom="paragraph">
                  <wp:posOffset>336083</wp:posOffset>
                </wp:positionV>
                <wp:extent cx="0" cy="396815"/>
                <wp:effectExtent l="76200" t="0" r="57150" b="609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1B31" id="Gerade Verbindung mit Pfeil 7" o:spid="_x0000_s1026" type="#_x0000_t32" style="position:absolute;margin-left:135.65pt;margin-top:26.45pt;width:0;height: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2DA2">
        <w:rPr>
          <w:noProof/>
        </w:rPr>
        <w:drawing>
          <wp:inline distT="0" distB="0" distL="0" distR="0" wp14:anchorId="17FDD0C7" wp14:editId="58B680C2">
            <wp:extent cx="5760720" cy="141224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96" w:rsidRDefault="00526299" w:rsidP="00526299">
      <w:r>
        <w:t>Bei diesem Filter ist es wichtig das die Grenzfrequenz unter 100Hz ist um die die Netzfrequenz zu unterdrücken. Die 100Hz entstehen durch den Vollwellengleichrichte</w:t>
      </w:r>
      <w:r w:rsidR="00A34E96">
        <w:t>, wie in den folgenden Graphen ersichtlich.</w:t>
      </w:r>
    </w:p>
    <w:p w:rsidR="00526299" w:rsidRDefault="00A34E96" w:rsidP="00526299">
      <w:r>
        <w:rPr>
          <w:noProof/>
        </w:rPr>
        <w:drawing>
          <wp:inline distT="0" distB="0" distL="0" distR="0">
            <wp:extent cx="5760720" cy="2894275"/>
            <wp:effectExtent l="0" t="0" r="0" b="1905"/>
            <wp:docPr id="13" name="Grafik 13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22"/>
                    <a:stretch/>
                  </pic:blipFill>
                  <pic:spPr bwMode="auto">
                    <a:xfrm>
                      <a:off x="0" y="0"/>
                      <a:ext cx="5760720" cy="28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96" w:rsidRDefault="00A34E96" w:rsidP="00526299">
      <w:r>
        <w:rPr>
          <w:noProof/>
        </w:rPr>
        <w:drawing>
          <wp:inline distT="0" distB="0" distL="0" distR="0">
            <wp:extent cx="5760720" cy="1555805"/>
            <wp:effectExtent l="0" t="0" r="0" b="6350"/>
            <wp:docPr id="15" name="Grafik 15" descr="http://deacademic.com/pictures/dewiki/69/Einweg_Zweiweg_Gleichrich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eacademic.com/pictures/dewiki/69/Einweg_Zweiweg_Gleichrichtu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8"/>
                    <a:stretch/>
                  </pic:blipFill>
                  <pic:spPr bwMode="auto">
                    <a:xfrm>
                      <a:off x="0" y="0"/>
                      <a:ext cx="5760720" cy="15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D15" w:rsidRDefault="00526299" w:rsidP="00526299">
      <w:pPr>
        <w:jc w:val="both"/>
      </w:pPr>
      <w:r>
        <w:br w:type="page"/>
      </w:r>
    </w:p>
    <w:p w:rsidR="00526299" w:rsidRDefault="00770227" w:rsidP="00613F80">
      <w:pPr>
        <w:pStyle w:val="Heading4"/>
      </w:pPr>
      <w:bookmarkStart w:id="18" w:name="_Toc530408272"/>
      <w:r>
        <w:lastRenderedPageBreak/>
        <w:t>Bodediagramm</w:t>
      </w:r>
      <w:bookmarkEnd w:id="18"/>
    </w:p>
    <w:p w:rsidR="00D340B2" w:rsidRPr="00D340B2" w:rsidRDefault="00D340B2" w:rsidP="00D340B2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Dämpfung=20*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6A21010F" wp14:editId="38627D71">
            <wp:extent cx="5760720" cy="3456305"/>
            <wp:effectExtent l="0" t="0" r="11430" b="1079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9CC37B0F-400B-4AC2-9FEE-BC30195526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26299" w:rsidRDefault="00526299" w:rsidP="00526299">
      <w:pPr>
        <w:pStyle w:val="Caption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3</w:t>
      </w:r>
      <w:r w:rsidR="00007C37">
        <w:rPr>
          <w:noProof/>
        </w:rPr>
        <w:fldChar w:fldCharType="end"/>
      </w:r>
      <w:r>
        <w:t>: Filter Dämpfung</w:t>
      </w:r>
    </w:p>
    <w:p w:rsidR="00526299" w:rsidRDefault="00952995" w:rsidP="00526299">
      <w:pPr>
        <w:keepNext/>
      </w:pPr>
      <w:r>
        <w:rPr>
          <w:noProof/>
        </w:rPr>
        <w:drawing>
          <wp:inline distT="0" distB="0" distL="0" distR="0" wp14:anchorId="2A1F3E5E" wp14:editId="714C09E8">
            <wp:extent cx="5760720" cy="3456305"/>
            <wp:effectExtent l="0" t="0" r="11430" b="10795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2B2ED962-888A-4911-A466-2661497CA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A38C9" w:rsidRDefault="00526299" w:rsidP="00526299">
      <w:pPr>
        <w:pStyle w:val="Caption"/>
      </w:pPr>
      <w:r>
        <w:t xml:space="preserve">Figure </w:t>
      </w:r>
      <w:r w:rsidR="00007C37">
        <w:rPr>
          <w:noProof/>
        </w:rPr>
        <w:fldChar w:fldCharType="begin"/>
      </w:r>
      <w:r w:rsidR="00007C37">
        <w:rPr>
          <w:noProof/>
        </w:rPr>
        <w:instrText xml:space="preserve"> SEQ Figure \* ARABIC </w:instrText>
      </w:r>
      <w:r w:rsidR="00007C37">
        <w:rPr>
          <w:noProof/>
        </w:rPr>
        <w:fldChar w:fldCharType="separate"/>
      </w:r>
      <w:r>
        <w:rPr>
          <w:noProof/>
        </w:rPr>
        <w:t>4</w:t>
      </w:r>
      <w:r w:rsidR="00007C37">
        <w:rPr>
          <w:noProof/>
        </w:rPr>
        <w:fldChar w:fldCharType="end"/>
      </w:r>
      <w:r>
        <w:t>: Filter Phase</w:t>
      </w:r>
    </w:p>
    <w:p w:rsidR="004A1E91" w:rsidRDefault="001E7F9B">
      <w:pPr>
        <w:spacing w:after="160"/>
      </w:pPr>
      <w:r>
        <w:t>Durch die Simulation dieser Schaltung konnte die Grenzfrequenz auf 10,47Hz bestimmt werden</w:t>
      </w:r>
      <w:r w:rsidR="00512119">
        <w:t>. Durch die Bauteiltoleranzen wird die gemessene Grenzfrequenz von der simulierten abweichen. Dies ist jedoch kein Problem da die Grenzfrequenz weit unter 100 Hz ist.</w:t>
      </w:r>
    </w:p>
    <w:p w:rsidR="00DA0295" w:rsidRDefault="00DA0295" w:rsidP="00DA0295">
      <w:pPr>
        <w:pStyle w:val="Heading2"/>
      </w:pPr>
      <w:bookmarkStart w:id="19" w:name="_Toc530408273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F184EE0" wp14:editId="1296D453">
            <wp:simplePos x="0" y="0"/>
            <wp:positionH relativeFrom="column">
              <wp:posOffset>25913</wp:posOffset>
            </wp:positionH>
            <wp:positionV relativeFrom="paragraph">
              <wp:posOffset>219795</wp:posOffset>
            </wp:positionV>
            <wp:extent cx="5710807" cy="1538605"/>
            <wp:effectExtent l="0" t="0" r="4445" b="4445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07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Schaltplan</w:t>
      </w:r>
      <w:bookmarkEnd w:id="19"/>
    </w:p>
    <w:p w:rsidR="00C767B7" w:rsidRDefault="005B028D" w:rsidP="005B028D">
      <w:pPr>
        <w:pStyle w:val="Heading2"/>
      </w:pPr>
      <w:bookmarkStart w:id="20" w:name="_Toc530408274"/>
      <w:r>
        <w:t>Bestellliste</w:t>
      </w:r>
      <w:bookmarkEnd w:id="20"/>
    </w:p>
    <w:tbl>
      <w:tblPr>
        <w:tblStyle w:val="GridTable4-Accent2"/>
        <w:tblW w:w="9471" w:type="dxa"/>
        <w:tblLook w:val="04A0" w:firstRow="1" w:lastRow="0" w:firstColumn="1" w:lastColumn="0" w:noHBand="0" w:noVBand="1"/>
      </w:tblPr>
      <w:tblGrid>
        <w:gridCol w:w="696"/>
        <w:gridCol w:w="3001"/>
        <w:gridCol w:w="2172"/>
        <w:gridCol w:w="1744"/>
        <w:gridCol w:w="1858"/>
      </w:tblGrid>
      <w:tr w:rsidR="00690C5C" w:rsidRPr="00690C5C" w:rsidTr="00690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Stk</w:t>
            </w:r>
            <w:proofErr w:type="spellEnd"/>
            <w:r w:rsidRPr="00690C5C">
              <w:rPr>
                <w:lang w:eastAsia="de-AT"/>
              </w:rPr>
              <w:t>.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Bezeichnung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Herstellernummer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Bestellnummer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Lieferanten URL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1N4007RLG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B372E6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hyperlink r:id="rId15" w:history="1">
              <w:r w:rsidR="00690C5C" w:rsidRPr="00690C5C">
                <w:rPr>
                  <w:lang w:eastAsia="de-AT"/>
                </w:rPr>
                <w:t>649-1171</w:t>
              </w:r>
            </w:hyperlink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Elko 47μF 400V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EEUED2G470S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526-2281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 xml:space="preserve">Feinsicherung 400mA </w:t>
            </w:r>
            <w:r w:rsidR="00613F80" w:rsidRPr="00690C5C">
              <w:rPr>
                <w:lang w:eastAsia="de-AT"/>
              </w:rPr>
              <w:t>träge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563-615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rs-online.com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2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proofErr w:type="spellStart"/>
            <w:r w:rsidRPr="00690C5C">
              <w:rPr>
                <w:lang w:eastAsia="de-AT"/>
              </w:rPr>
              <w:t>Ausgangsübertrager</w:t>
            </w:r>
            <w:proofErr w:type="spellEnd"/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ATRA0211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Netzdrossel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D05-300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  <w:tr w:rsidR="00690C5C" w:rsidRPr="00690C5C" w:rsidTr="00690C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  <w:noWrap/>
            <w:hideMark/>
          </w:tcPr>
          <w:p w:rsidR="00690C5C" w:rsidRPr="00690C5C" w:rsidRDefault="00690C5C" w:rsidP="00690C5C">
            <w:pPr>
              <w:rPr>
                <w:lang w:eastAsia="de-AT"/>
              </w:rPr>
            </w:pPr>
            <w:r w:rsidRPr="00690C5C">
              <w:rPr>
                <w:lang w:eastAsia="de-AT"/>
              </w:rPr>
              <w:t>1</w:t>
            </w:r>
          </w:p>
        </w:tc>
        <w:tc>
          <w:tcPr>
            <w:tcW w:w="3001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200VA Trafo</w:t>
            </w:r>
          </w:p>
        </w:tc>
        <w:tc>
          <w:tcPr>
            <w:tcW w:w="2172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744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TRA400</w:t>
            </w:r>
          </w:p>
        </w:tc>
        <w:tc>
          <w:tcPr>
            <w:tcW w:w="1858" w:type="dxa"/>
            <w:noWrap/>
            <w:hideMark/>
          </w:tcPr>
          <w:p w:rsidR="00690C5C" w:rsidRPr="00690C5C" w:rsidRDefault="00690C5C" w:rsidP="0069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AT"/>
              </w:rPr>
            </w:pPr>
            <w:r w:rsidRPr="00690C5C">
              <w:rPr>
                <w:lang w:eastAsia="de-AT"/>
              </w:rPr>
              <w:t>die-wuestens.de</w:t>
            </w:r>
          </w:p>
        </w:tc>
      </w:tr>
    </w:tbl>
    <w:p w:rsidR="005B028D" w:rsidRDefault="005B028D" w:rsidP="005B028D"/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Heading1"/>
      </w:pPr>
      <w:bookmarkStart w:id="21" w:name="_Toc530408275"/>
      <w:r>
        <w:lastRenderedPageBreak/>
        <w:t>Vorverstärker</w:t>
      </w:r>
      <w:bookmarkEnd w:id="21"/>
    </w:p>
    <w:p w:rsidR="00D2738D" w:rsidRDefault="00D2738D" w:rsidP="00D2738D">
      <w:pPr>
        <w:pStyle w:val="Heading2"/>
      </w:pPr>
      <w:bookmarkStart w:id="22" w:name="_Toc530408276"/>
      <w:r>
        <w:t>Schaltplan</w:t>
      </w:r>
      <w:r w:rsidR="00B372E6">
        <w:t xml:space="preserve"> für die Testschaltung</w:t>
      </w:r>
      <w:bookmarkEnd w:id="22"/>
    </w:p>
    <w:p w:rsidR="00D2738D" w:rsidRDefault="00D2738D" w:rsidP="00D2738D">
      <w:r>
        <w:rPr>
          <w:noProof/>
        </w:rPr>
        <w:drawing>
          <wp:inline distT="0" distB="0" distL="0" distR="0" wp14:anchorId="529463DA" wp14:editId="1D1381C1">
            <wp:extent cx="3209925" cy="25341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7395" cy="25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Im Betrieb wird R4 (Ausgangswiederstand) mit der nächsten Stufe ersetzt.</w:t>
      </w:r>
    </w:p>
    <w:p w:rsidR="00D2738D" w:rsidRDefault="00D2738D">
      <w:pPr>
        <w:spacing w:after="160"/>
      </w:pPr>
      <w:r>
        <w:t xml:space="preserve">Die </w:t>
      </w:r>
      <w:r w:rsidR="00B372E6">
        <w:t>Schaltung</w:t>
      </w:r>
      <w:r>
        <w:t xml:space="preserve"> aus dem </w:t>
      </w:r>
      <w:r w:rsidR="00B372E6">
        <w:t>Datenblatt</w:t>
      </w:r>
      <w:r>
        <w:t xml:space="preserve"> der ECC83</w:t>
      </w:r>
      <w:r w:rsidR="00B372E6" w:rsidRPr="00B372E6">
        <w:t xml:space="preserve"> </w:t>
      </w:r>
      <w:r w:rsidR="00B372E6">
        <w:t>wurde</w:t>
      </w:r>
      <w:r>
        <w:t xml:space="preserve"> verwendet</w:t>
      </w:r>
      <w:r w:rsidR="00B372E6">
        <w:t>:</w:t>
      </w:r>
    </w:p>
    <w:p w:rsidR="00B372E6" w:rsidRDefault="00B372E6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2489835</wp:posOffset>
                </wp:positionH>
                <wp:positionV relativeFrom="paragraph">
                  <wp:posOffset>1929130</wp:posOffset>
                </wp:positionV>
                <wp:extent cx="504825" cy="19812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4342" id="Rectangle 22" o:spid="_x0000_s1026" style="position:absolute;margin-left:196.05pt;margin-top:151.9pt;width:39.75pt;height:15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66DB7" wp14:editId="078BC39A">
                <wp:simplePos x="0" y="0"/>
                <wp:positionH relativeFrom="column">
                  <wp:posOffset>3481705</wp:posOffset>
                </wp:positionH>
                <wp:positionV relativeFrom="paragraph">
                  <wp:posOffset>1900555</wp:posOffset>
                </wp:positionV>
                <wp:extent cx="1228725" cy="1981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98C7" id="Rectangle 23" o:spid="_x0000_s1026" style="position:absolute;margin-left:274.15pt;margin-top:149.65pt;width:96.75pt;height:15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" fillcolor="white [3212]" strokecolor="white [3212]" strokeweight="1pt"/>
            </w:pict>
          </mc:Fallback>
        </mc:AlternateContent>
      </w:r>
      <w:r>
        <w:br w:type="textWrapping" w:clear="all"/>
      </w:r>
      <w:r>
        <w:rPr>
          <w:noProof/>
        </w:rPr>
        <w:drawing>
          <wp:inline distT="0" distB="0" distL="0" distR="0" wp14:anchorId="17F23CF8" wp14:editId="49716462">
            <wp:extent cx="5638800" cy="3676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8D" w:rsidRDefault="00D2738D">
      <w:pPr>
        <w:spacing w:after="160"/>
      </w:pPr>
      <w:r>
        <w:br w:type="page"/>
      </w:r>
    </w:p>
    <w:p w:rsidR="00D2738D" w:rsidRDefault="00D2738D" w:rsidP="00D2738D">
      <w:pPr>
        <w:pStyle w:val="Heading2"/>
      </w:pPr>
      <w:bookmarkStart w:id="23" w:name="_Toc530408277"/>
      <w:r>
        <w:lastRenderedPageBreak/>
        <w:t>Messergebnisse</w:t>
      </w:r>
      <w:bookmarkEnd w:id="23"/>
    </w:p>
    <w:p w:rsidR="00D2738D" w:rsidRDefault="00D2738D" w:rsidP="00D2738D">
      <w:r>
        <w:rPr>
          <w:noProof/>
        </w:rPr>
        <w:drawing>
          <wp:inline distT="0" distB="0" distL="0" distR="0">
            <wp:extent cx="496125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5" b="11755"/>
                    <a:stretch/>
                  </pic:blipFill>
                  <pic:spPr bwMode="auto">
                    <a:xfrm>
                      <a:off x="0" y="0"/>
                      <a:ext cx="4985760" cy="263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Pr="00D2738D" w:rsidRDefault="00D2738D" w:rsidP="00D2738D">
      <w:r>
        <w:t>Gelb (</w:t>
      </w:r>
      <w:proofErr w:type="spellStart"/>
      <w:r>
        <w:t>Ch</w:t>
      </w:r>
      <w:proofErr w:type="spellEnd"/>
      <w:r>
        <w:t xml:space="preserve"> 1) V</w:t>
      </w:r>
      <w:r w:rsidRPr="00D2738D">
        <w:rPr>
          <w:vertAlign w:val="subscript"/>
        </w:rPr>
        <w:t>in</w:t>
      </w:r>
      <w:r>
        <w:t xml:space="preserve"> Eingangssignal</w:t>
      </w:r>
    </w:p>
    <w:p w:rsidR="00D2738D" w:rsidRDefault="00D2738D" w:rsidP="00D2738D">
      <w:r>
        <w:t>Grün (</w:t>
      </w:r>
      <w:proofErr w:type="spellStart"/>
      <w:r>
        <w:t>Ch</w:t>
      </w:r>
      <w:proofErr w:type="spellEnd"/>
      <w:r>
        <w:t xml:space="preserve"> 2) V</w:t>
      </w:r>
      <w:r w:rsidRPr="00D2738D">
        <w:rPr>
          <w:vertAlign w:val="subscript"/>
        </w:rPr>
        <w:t>R4</w:t>
      </w:r>
      <w:r>
        <w:t xml:space="preserve"> Ausgangssignal</w:t>
      </w:r>
    </w:p>
    <w:p w:rsidR="00D2738D" w:rsidRDefault="00D2738D" w:rsidP="00D2738D">
      <w:pPr>
        <w:rPr>
          <w:noProof/>
        </w:rPr>
      </w:pPr>
    </w:p>
    <w:p w:rsidR="00D2738D" w:rsidRDefault="00D2738D" w:rsidP="00D2738D">
      <w:r>
        <w:rPr>
          <w:noProof/>
        </w:rPr>
        <w:drawing>
          <wp:inline distT="0" distB="0" distL="0" distR="0">
            <wp:extent cx="5416526" cy="284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3" b="11641"/>
                    <a:stretch/>
                  </pic:blipFill>
                  <pic:spPr bwMode="auto">
                    <a:xfrm>
                      <a:off x="0" y="0"/>
                      <a:ext cx="5422926" cy="28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8D" w:rsidRDefault="00D2738D" w:rsidP="00D2738D">
      <w:r>
        <w:t>Hier ist die Modulation auf 100 Herz zu sehen welche durch den schlecht geschirmten Test Aufbau</w:t>
      </w:r>
      <w:r w:rsidR="003E618F">
        <w:t xml:space="preserve"> und nicht gut gefilterter Anodenspannung des Testnetzteils</w:t>
      </w:r>
      <w:r>
        <w:t xml:space="preserve"> verursac</w:t>
      </w:r>
      <w:bookmarkStart w:id="24" w:name="_GoBack"/>
      <w:bookmarkEnd w:id="24"/>
      <w:r>
        <w:t>ht wird</w:t>
      </w:r>
      <w:r w:rsidR="00B372E6">
        <w:t>.</w:t>
      </w:r>
    </w:p>
    <w:sectPr w:rsidR="00D2738D" w:rsidSect="00A87E6C">
      <w:headerReference w:type="default" r:id="rId20"/>
      <w:footerReference w:type="default" r:id="rId21"/>
      <w:pgSz w:w="11906" w:h="16838"/>
      <w:pgMar w:top="1417" w:right="1417" w:bottom="1134" w:left="1417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F0C" w:rsidRDefault="009B1F0C" w:rsidP="00405D2B">
      <w:pPr>
        <w:spacing w:line="240" w:lineRule="auto"/>
      </w:pPr>
      <w:r>
        <w:separator/>
      </w:r>
    </w:p>
  </w:endnote>
  <w:endnote w:type="continuationSeparator" w:id="0">
    <w:p w:rsidR="009B1F0C" w:rsidRDefault="009B1F0C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>
      <w:rPr>
        <w:color w:val="8496B0" w:themeColor="text2" w:themeTint="99"/>
        <w:spacing w:val="60"/>
        <w:szCs w:val="24"/>
        <w:lang w:val="de-DE"/>
      </w:rPr>
      <w:tab/>
    </w:r>
    <w:r>
      <w:rPr>
        <w:color w:val="8496B0" w:themeColor="text2" w:themeTint="99"/>
        <w:spacing w:val="60"/>
        <w:szCs w:val="24"/>
        <w:lang w:val="de-DE"/>
      </w:rPr>
      <w:tab/>
    </w:r>
    <w:r>
      <w:rPr>
        <w:color w:val="8496B0" w:themeColor="text2" w:themeTint="99"/>
        <w:spacing w:val="60"/>
        <w:szCs w:val="24"/>
        <w:lang w:val="de-DE"/>
      </w:rPr>
      <w:tab/>
    </w:r>
    <w:r>
      <w:rPr>
        <w:color w:val="8496B0" w:themeColor="text2" w:themeTint="99"/>
        <w:spacing w:val="60"/>
        <w:szCs w:val="24"/>
        <w:lang w:val="de-DE"/>
      </w:rPr>
      <w:tab/>
      <w:t xml:space="preserve"> Seite</w:t>
    </w:r>
    <w:r>
      <w:rPr>
        <w:color w:val="8496B0" w:themeColor="text2" w:themeTint="99"/>
        <w:szCs w:val="24"/>
        <w:lang w:val="de-DE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de-DE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de-DE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  <w:lang w:val="de-DE"/>
      </w:rPr>
      <w:t>1</w:t>
    </w:r>
    <w:r>
      <w:rPr>
        <w:color w:val="323E4F" w:themeColor="text2" w:themeShade="BF"/>
        <w:szCs w:val="24"/>
      </w:rPr>
      <w:fldChar w:fldCharType="end"/>
    </w:r>
  </w:p>
  <w:p w:rsidR="00B372E6" w:rsidRDefault="00B37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F0C" w:rsidRDefault="009B1F0C" w:rsidP="00405D2B">
      <w:pPr>
        <w:spacing w:line="240" w:lineRule="auto"/>
      </w:pPr>
      <w:r>
        <w:separator/>
      </w:r>
    </w:p>
  </w:footnote>
  <w:footnote w:type="continuationSeparator" w:id="0">
    <w:p w:rsidR="009B1F0C" w:rsidRDefault="009B1F0C" w:rsidP="00405D2B">
      <w:pPr>
        <w:spacing w:line="240" w:lineRule="auto"/>
      </w:pPr>
      <w:r>
        <w:continuationSeparator/>
      </w:r>
    </w:p>
  </w:footnote>
  <w:footnote w:id="1">
    <w:p w:rsidR="00B372E6" w:rsidRPr="003076AF" w:rsidRDefault="00B372E6">
      <w:pPr>
        <w:pStyle w:val="FootnoteText"/>
      </w:pPr>
      <w:r>
        <w:rPr>
          <w:rStyle w:val="FootnoteReference"/>
        </w:rPr>
        <w:footnoteRef/>
      </w:r>
      <w:r>
        <w:t xml:space="preserve"> Es wird der doppelte Strom benötigt, da zwei Röhren für einen Stereoverstärker verwendet werden müssen.</w:t>
      </w:r>
    </w:p>
  </w:footnote>
  <w:footnote w:id="2">
    <w:p w:rsidR="00B372E6" w:rsidRPr="00952995" w:rsidRDefault="00B372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2566">
        <w:t>Ströme für die Endstufenröhre</w:t>
      </w:r>
      <w:r>
        <w:t xml:space="preserve"> EL84</w:t>
      </w:r>
    </w:p>
  </w:footnote>
  <w:footnote w:id="3">
    <w:p w:rsidR="00B372E6" w:rsidRPr="005E0615" w:rsidRDefault="00B372E6" w:rsidP="005E0615">
      <w:pPr>
        <w:pStyle w:val="FootnoteText"/>
      </w:pPr>
      <w:r>
        <w:rPr>
          <w:rStyle w:val="FootnoteReference"/>
        </w:rPr>
        <w:footnoteRef/>
      </w:r>
      <w:r>
        <w:t xml:space="preserve"> Ströme für die Vorverstärkerröhre 12AX7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2E6" w:rsidRDefault="00B372E6">
    <w:pPr>
      <w:pStyle w:val="Header"/>
    </w:pPr>
    <w:r>
      <w:t xml:space="preserve">Patrik </w:t>
    </w:r>
    <w:proofErr w:type="spellStart"/>
    <w:r>
      <w:t>Staudenmayer</w:t>
    </w:r>
    <w:proofErr w:type="spellEnd"/>
    <w:r>
      <w:t xml:space="preserve"> &amp; Christian Schrefl</w:t>
    </w:r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76708B"/>
    <w:multiLevelType w:val="multilevel"/>
    <w:tmpl w:val="7DD2571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007C37"/>
    <w:rsid w:val="00012FA8"/>
    <w:rsid w:val="00092629"/>
    <w:rsid w:val="001142AD"/>
    <w:rsid w:val="001E7F9B"/>
    <w:rsid w:val="002608D1"/>
    <w:rsid w:val="002D4B01"/>
    <w:rsid w:val="002F2DA2"/>
    <w:rsid w:val="003076AF"/>
    <w:rsid w:val="0031069D"/>
    <w:rsid w:val="00350351"/>
    <w:rsid w:val="003755F2"/>
    <w:rsid w:val="003B1C72"/>
    <w:rsid w:val="003E11EF"/>
    <w:rsid w:val="003E618F"/>
    <w:rsid w:val="0040535A"/>
    <w:rsid w:val="00405D2B"/>
    <w:rsid w:val="004140CF"/>
    <w:rsid w:val="004651E8"/>
    <w:rsid w:val="004804CB"/>
    <w:rsid w:val="004A1E91"/>
    <w:rsid w:val="004D7779"/>
    <w:rsid w:val="00512119"/>
    <w:rsid w:val="00526299"/>
    <w:rsid w:val="00562566"/>
    <w:rsid w:val="0057724E"/>
    <w:rsid w:val="005864D6"/>
    <w:rsid w:val="005B028D"/>
    <w:rsid w:val="005D4B53"/>
    <w:rsid w:val="005E0615"/>
    <w:rsid w:val="00613F80"/>
    <w:rsid w:val="00676E4B"/>
    <w:rsid w:val="00690C5C"/>
    <w:rsid w:val="00770227"/>
    <w:rsid w:val="007A38C9"/>
    <w:rsid w:val="007B597B"/>
    <w:rsid w:val="00830027"/>
    <w:rsid w:val="008B2768"/>
    <w:rsid w:val="008F7166"/>
    <w:rsid w:val="00903751"/>
    <w:rsid w:val="00952995"/>
    <w:rsid w:val="00977CD0"/>
    <w:rsid w:val="009A2E31"/>
    <w:rsid w:val="009B159A"/>
    <w:rsid w:val="009B1F0C"/>
    <w:rsid w:val="00A017BF"/>
    <w:rsid w:val="00A34E96"/>
    <w:rsid w:val="00A34F71"/>
    <w:rsid w:val="00A461A0"/>
    <w:rsid w:val="00A87E6C"/>
    <w:rsid w:val="00B372E6"/>
    <w:rsid w:val="00B44194"/>
    <w:rsid w:val="00B50843"/>
    <w:rsid w:val="00BB4DDC"/>
    <w:rsid w:val="00C767B7"/>
    <w:rsid w:val="00D2738D"/>
    <w:rsid w:val="00D340B2"/>
    <w:rsid w:val="00D94D15"/>
    <w:rsid w:val="00DA0295"/>
    <w:rsid w:val="00DB0E5B"/>
    <w:rsid w:val="00DB3F08"/>
    <w:rsid w:val="00E07F7C"/>
    <w:rsid w:val="00EA7D0C"/>
    <w:rsid w:val="00ED2B8A"/>
    <w:rsid w:val="00F36AC5"/>
    <w:rsid w:val="00F60213"/>
    <w:rsid w:val="00F81C6B"/>
    <w:rsid w:val="00F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14AB9F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F71"/>
    <w:pPr>
      <w:spacing w:after="0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BB4DDC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5E061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350351"/>
    <w:pPr>
      <w:keepNext/>
      <w:keepLines/>
      <w:numPr>
        <w:ilvl w:val="2"/>
        <w:numId w:val="8"/>
      </w:numPr>
      <w:spacing w:before="40" w:line="240" w:lineRule="auto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F80"/>
    <w:pPr>
      <w:keepNext/>
      <w:keepLines/>
      <w:numPr>
        <w:ilvl w:val="3"/>
        <w:numId w:val="8"/>
      </w:numPr>
      <w:spacing w:before="40"/>
      <w:ind w:left="1572"/>
      <w:outlineLvl w:val="3"/>
    </w:pPr>
    <w:rPr>
      <w:rFonts w:asciiTheme="majorHAnsi" w:eastAsiaTheme="majorEastAsia" w:hAnsiTheme="majorHAnsi" w:cstheme="majorBidi"/>
      <w:i/>
      <w:iCs/>
      <w:u w:val="double" w:color="ED7D31" w:themeColor="accen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5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5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5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5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5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lenInhalt">
    <w:name w:val="Tabellen Inhalt"/>
    <w:basedOn w:val="Normal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leGrid">
    <w:name w:val="Table Grid"/>
    <w:basedOn w:val="TableNormal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D2B"/>
  </w:style>
  <w:style w:type="paragraph" w:styleId="Footer">
    <w:name w:val="footer"/>
    <w:basedOn w:val="Normal"/>
    <w:link w:val="FooterChar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D2B"/>
  </w:style>
  <w:style w:type="paragraph" w:styleId="TOC1">
    <w:name w:val="toc 1"/>
    <w:basedOn w:val="Normal"/>
    <w:next w:val="Normal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4DDC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615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Normal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DefaultParagraphFont"/>
    <w:link w:val="Programm"/>
    <w:rsid w:val="00A461A0"/>
    <w:rPr>
      <w:rFonts w:ascii="Arial" w:hAnsi="Arial"/>
    </w:rPr>
  </w:style>
  <w:style w:type="character" w:customStyle="1" w:styleId="TitleChar">
    <w:name w:val="Title Char"/>
    <w:basedOn w:val="DefaultParagraphFont"/>
    <w:link w:val="Title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6E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40C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13F80"/>
    <w:rPr>
      <w:rFonts w:asciiTheme="majorHAnsi" w:eastAsiaTheme="majorEastAsia" w:hAnsiTheme="majorHAnsi" w:cstheme="majorBidi"/>
      <w:i/>
      <w:iCs/>
      <w:sz w:val="24"/>
      <w:u w:val="double" w:color="ED7D31" w:themeColor="accen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5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5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5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5Dark-Accent2">
    <w:name w:val="Grid Table 5 Dark Accent 2"/>
    <w:basedOn w:val="TableNormal"/>
    <w:uiPriority w:val="50"/>
    <w:rsid w:val="00FC5E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017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D2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8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2B8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B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D2B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3076A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076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076AF"/>
    <w:rPr>
      <w:vertAlign w:val="superscript"/>
    </w:rPr>
  </w:style>
  <w:style w:type="table" w:styleId="GridTable4-Accent2">
    <w:name w:val="Grid Table 4 Accent 2"/>
    <w:basedOn w:val="TableNormal"/>
    <w:uiPriority w:val="49"/>
    <w:rsid w:val="00690C5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t.rs-online.com/web/p/gleichrichter-und-schottky-dioden/6491171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dB(v_out)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Werkstatt\tube-amplifier\Shematic\R&#246;hrenverst&#228;rker\Project%20Outputs%20for%20R&#246;hrenverst&#228;rker\PHASE(v_out)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Dämpfung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'dB(v_out)'!$B$1</c:f>
              <c:strCache>
                <c:ptCount val="1"/>
                <c:pt idx="0">
                  <c:v>dB(v_out)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'dB(v_out)'!$A$2:$A$502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'dB(v_out)'!$B$2:$B$502</c:f>
              <c:numCache>
                <c:formatCode>#,##0.00\ "dB"</c:formatCode>
                <c:ptCount val="501"/>
                <c:pt idx="0">
                  <c:v>8.0958351492881803E-2</c:v>
                </c:pt>
                <c:pt idx="1">
                  <c:v>8.47930908203125E-2</c:v>
                </c:pt>
                <c:pt idx="2">
                  <c:v>8.8809601962566403E-2</c:v>
                </c:pt>
                <c:pt idx="3">
                  <c:v>9.3017868697643294E-2</c:v>
                </c:pt>
                <c:pt idx="4">
                  <c:v>9.7425810992717701E-2</c:v>
                </c:pt>
                <c:pt idx="5">
                  <c:v>0.10204437375068701</c:v>
                </c:pt>
                <c:pt idx="6">
                  <c:v>0.10688344389200199</c:v>
                </c:pt>
                <c:pt idx="7">
                  <c:v>0.11195390671491599</c:v>
                </c:pt>
                <c:pt idx="8">
                  <c:v>0.117265567183495</c:v>
                </c:pt>
                <c:pt idx="9">
                  <c:v>0.122831247746944</c:v>
                </c:pt>
                <c:pt idx="10">
                  <c:v>0.12866373360156999</c:v>
                </c:pt>
                <c:pt idx="11">
                  <c:v>0.134774699807167</c:v>
                </c:pt>
                <c:pt idx="12">
                  <c:v>0.141177833080292</c:v>
                </c:pt>
                <c:pt idx="13">
                  <c:v>0.147888779640198</c:v>
                </c:pt>
                <c:pt idx="14">
                  <c:v>0.154921039938927</c:v>
                </c:pt>
                <c:pt idx="15">
                  <c:v>0.16229009628295901</c:v>
                </c:pt>
                <c:pt idx="16">
                  <c:v>0.17001439630985299</c:v>
                </c:pt>
                <c:pt idx="17">
                  <c:v>0.17810919880866999</c:v>
                </c:pt>
                <c:pt idx="18">
                  <c:v>0.186594754457474</c:v>
                </c:pt>
                <c:pt idx="19">
                  <c:v>0.19548813998699199</c:v>
                </c:pt>
                <c:pt idx="20">
                  <c:v>0.204810321331024</c:v>
                </c:pt>
                <c:pt idx="21">
                  <c:v>0.21458317339420299</c:v>
                </c:pt>
                <c:pt idx="22">
                  <c:v>0.22482834756374401</c:v>
                </c:pt>
                <c:pt idx="23">
                  <c:v>0.23556837439537001</c:v>
                </c:pt>
                <c:pt idx="24">
                  <c:v>0.24683055281639099</c:v>
                </c:pt>
                <c:pt idx="25">
                  <c:v>0.25863799452781699</c:v>
                </c:pt>
                <c:pt idx="26">
                  <c:v>0.27101856470107999</c:v>
                </c:pt>
                <c:pt idx="27">
                  <c:v>0.28400284051895103</c:v>
                </c:pt>
                <c:pt idx="28">
                  <c:v>0.29761913418769798</c:v>
                </c:pt>
                <c:pt idx="29">
                  <c:v>0.31190040707588201</c:v>
                </c:pt>
                <c:pt idx="30">
                  <c:v>0.32688021659851102</c:v>
                </c:pt>
                <c:pt idx="31">
                  <c:v>0.34259277582168601</c:v>
                </c:pt>
                <c:pt idx="32">
                  <c:v>0.35907775163650502</c:v>
                </c:pt>
                <c:pt idx="33">
                  <c:v>0.37637236714363098</c:v>
                </c:pt>
                <c:pt idx="34">
                  <c:v>0.39451822638511702</c:v>
                </c:pt>
                <c:pt idx="35">
                  <c:v>0.41356128454208402</c:v>
                </c:pt>
                <c:pt idx="36">
                  <c:v>0.43354675173759499</c:v>
                </c:pt>
                <c:pt idx="37">
                  <c:v>0.45452213287353499</c:v>
                </c:pt>
                <c:pt idx="38">
                  <c:v>0.47654187679290799</c:v>
                </c:pt>
                <c:pt idx="39">
                  <c:v>0.49965858459472701</c:v>
                </c:pt>
                <c:pt idx="40">
                  <c:v>0.52393156290054299</c:v>
                </c:pt>
                <c:pt idx="41">
                  <c:v>0.54942095279693604</c:v>
                </c:pt>
                <c:pt idx="42">
                  <c:v>0.57619148492813099</c:v>
                </c:pt>
                <c:pt idx="43">
                  <c:v>0.60431319475173995</c:v>
                </c:pt>
                <c:pt idx="44">
                  <c:v>0.633858382701874</c:v>
                </c:pt>
                <c:pt idx="45">
                  <c:v>0.66490340232849099</c:v>
                </c:pt>
                <c:pt idx="46">
                  <c:v>0.69753128290176403</c:v>
                </c:pt>
                <c:pt idx="47">
                  <c:v>0.73182839155197099</c:v>
                </c:pt>
                <c:pt idx="48">
                  <c:v>0.76788747310638406</c:v>
                </c:pt>
                <c:pt idx="49">
                  <c:v>0.80580782890319802</c:v>
                </c:pt>
                <c:pt idx="50">
                  <c:v>0.84569311141967796</c:v>
                </c:pt>
                <c:pt idx="51">
                  <c:v>0.88765501976013195</c:v>
                </c:pt>
                <c:pt idx="52">
                  <c:v>0.93181329965591397</c:v>
                </c:pt>
                <c:pt idx="53">
                  <c:v>0.97829461097717296</c:v>
                </c:pt>
                <c:pt idx="54">
                  <c:v>1.0272344350814799</c:v>
                </c:pt>
                <c:pt idx="55">
                  <c:v>1.07877850532532</c:v>
                </c:pt>
                <c:pt idx="56">
                  <c:v>1.1330808401107799</c:v>
                </c:pt>
                <c:pt idx="57">
                  <c:v>1.1903092861175499</c:v>
                </c:pt>
                <c:pt idx="58">
                  <c:v>1.2506415843963601</c:v>
                </c:pt>
                <c:pt idx="59">
                  <c:v>1.31426918506622</c:v>
                </c:pt>
                <c:pt idx="60">
                  <c:v>1.3813996315002399</c:v>
                </c:pt>
                <c:pt idx="61">
                  <c:v>1.45225346088409</c:v>
                </c:pt>
                <c:pt idx="62">
                  <c:v>1.52707231044769</c:v>
                </c:pt>
                <c:pt idx="63">
                  <c:v>1.60611343383789</c:v>
                </c:pt>
                <c:pt idx="64">
                  <c:v>1.68965840339661</c:v>
                </c:pt>
                <c:pt idx="65">
                  <c:v>1.77801012992859</c:v>
                </c:pt>
                <c:pt idx="66">
                  <c:v>1.87149941921234</c:v>
                </c:pt>
                <c:pt idx="67">
                  <c:v>1.9704848527908301</c:v>
                </c:pt>
                <c:pt idx="68">
                  <c:v>2.0753593444824201</c:v>
                </c:pt>
                <c:pt idx="69">
                  <c:v>2.1865503787994398</c:v>
                </c:pt>
                <c:pt idx="70">
                  <c:v>2.3045284748077401</c:v>
                </c:pt>
                <c:pt idx="71">
                  <c:v>2.4298081398010298</c:v>
                </c:pt>
                <c:pt idx="72">
                  <c:v>2.5629575252532999</c:v>
                </c:pt>
                <c:pt idx="73">
                  <c:v>2.7046053409576398</c:v>
                </c:pt>
                <c:pt idx="74">
                  <c:v>2.85544729232788</c:v>
                </c:pt>
                <c:pt idx="75">
                  <c:v>3.01625752449036</c:v>
                </c:pt>
                <c:pt idx="76">
                  <c:v>3.18789911270142</c:v>
                </c:pt>
                <c:pt idx="77">
                  <c:v>3.3713409900665301</c:v>
                </c:pt>
                <c:pt idx="78">
                  <c:v>3.5676732063293501</c:v>
                </c:pt>
                <c:pt idx="79">
                  <c:v>3.7781291007995601</c:v>
                </c:pt>
                <c:pt idx="80">
                  <c:v>4.0041093826293901</c:v>
                </c:pt>
                <c:pt idx="81">
                  <c:v>4.24721479415894</c:v>
                </c:pt>
                <c:pt idx="82">
                  <c:v>4.5092873573303196</c:v>
                </c:pt>
                <c:pt idx="83">
                  <c:v>4.79245948791504</c:v>
                </c:pt>
                <c:pt idx="84">
                  <c:v>5.0992169380187997</c:v>
                </c:pt>
                <c:pt idx="85">
                  <c:v>5.4324836730956996</c:v>
                </c:pt>
                <c:pt idx="86">
                  <c:v>5.7957286834716797</c:v>
                </c:pt>
                <c:pt idx="87">
                  <c:v>6.1931118965148899</c:v>
                </c:pt>
                <c:pt idx="88">
                  <c:v>6.62967729568481</c:v>
                </c:pt>
                <c:pt idx="89">
                  <c:v>7.1116285324096697</c:v>
                </c:pt>
                <c:pt idx="90">
                  <c:v>7.6467041969299299</c:v>
                </c:pt>
                <c:pt idx="91">
                  <c:v>8.2447395324706996</c:v>
                </c:pt>
                <c:pt idx="92">
                  <c:v>8.9184875488281303</c:v>
                </c:pt>
                <c:pt idx="93">
                  <c:v>9.6849136352539098</c:v>
                </c:pt>
                <c:pt idx="94">
                  <c:v>10.5672693252563</c:v>
                </c:pt>
                <c:pt idx="95">
                  <c:v>11.598649978637701</c:v>
                </c:pt>
                <c:pt idx="96">
                  <c:v>12.828468322753899</c:v>
                </c:pt>
                <c:pt idx="97">
                  <c:v>14.3353424072266</c:v>
                </c:pt>
                <c:pt idx="98">
                  <c:v>16.255876541137699</c:v>
                </c:pt>
                <c:pt idx="99">
                  <c:v>18.8609504699707</c:v>
                </c:pt>
                <c:pt idx="100">
                  <c:v>22.8223781585693</c:v>
                </c:pt>
                <c:pt idx="101">
                  <c:v>30.892742156982401</c:v>
                </c:pt>
                <c:pt idx="102">
                  <c:v>35.264335632324197</c:v>
                </c:pt>
                <c:pt idx="103">
                  <c:v>23.716211318969702</c:v>
                </c:pt>
                <c:pt idx="104">
                  <c:v>18.756471633911101</c:v>
                </c:pt>
                <c:pt idx="105">
                  <c:v>15.495934486389199</c:v>
                </c:pt>
                <c:pt idx="106">
                  <c:v>13.0337772369385</c:v>
                </c:pt>
                <c:pt idx="107">
                  <c:v>11.036959648132299</c:v>
                </c:pt>
                <c:pt idx="108">
                  <c:v>9.3450050354003906</c:v>
                </c:pt>
                <c:pt idx="109">
                  <c:v>7.8681688308715803</c:v>
                </c:pt>
                <c:pt idx="110">
                  <c:v>6.55114698410034</c:v>
                </c:pt>
                <c:pt idx="111">
                  <c:v>5.3574371337890598</c:v>
                </c:pt>
                <c:pt idx="112">
                  <c:v>4.2616763114929199</c:v>
                </c:pt>
                <c:pt idx="113">
                  <c:v>3.2455251216888401</c:v>
                </c:pt>
                <c:pt idx="114">
                  <c:v>2.2952923774719198</c:v>
                </c:pt>
                <c:pt idx="115">
                  <c:v>1.4004873037338299</c:v>
                </c:pt>
                <c:pt idx="116">
                  <c:v>0.55289310216903698</c:v>
                </c:pt>
                <c:pt idx="117">
                  <c:v>-0.25404676795005798</c:v>
                </c:pt>
                <c:pt idx="118">
                  <c:v>-1.0256443023681601</c:v>
                </c:pt>
                <c:pt idx="119">
                  <c:v>-1.7662661075592001</c:v>
                </c:pt>
                <c:pt idx="120">
                  <c:v>-2.4795436859130899</c:v>
                </c:pt>
                <c:pt idx="121">
                  <c:v>-3.16852951049805</c:v>
                </c:pt>
                <c:pt idx="122">
                  <c:v>-3.8358135223388699</c:v>
                </c:pt>
                <c:pt idx="123">
                  <c:v>-4.4836115837097203</c:v>
                </c:pt>
                <c:pt idx="124">
                  <c:v>-5.1138353347778303</c:v>
                </c:pt>
                <c:pt idx="125">
                  <c:v>-5.7281432151794398</c:v>
                </c:pt>
                <c:pt idx="126">
                  <c:v>-6.3279843330383301</c:v>
                </c:pt>
                <c:pt idx="127">
                  <c:v>-6.91463327407837</c:v>
                </c:pt>
                <c:pt idx="128">
                  <c:v>-7.4892129898071298</c:v>
                </c:pt>
                <c:pt idx="129">
                  <c:v>-8.0527229309081996</c:v>
                </c:pt>
                <c:pt idx="130">
                  <c:v>-8.6060514450073207</c:v>
                </c:pt>
                <c:pt idx="131">
                  <c:v>-9.1499948501586896</c:v>
                </c:pt>
                <c:pt idx="132">
                  <c:v>-9.6852684020996094</c:v>
                </c:pt>
                <c:pt idx="133">
                  <c:v>-10.2125158309937</c:v>
                </c:pt>
                <c:pt idx="134">
                  <c:v>-10.7323207855225</c:v>
                </c:pt>
                <c:pt idx="135">
                  <c:v>-11.245210647583001</c:v>
                </c:pt>
                <c:pt idx="136">
                  <c:v>-11.7516679763794</c:v>
                </c:pt>
                <c:pt idx="137">
                  <c:v>-12.2521305084229</c:v>
                </c:pt>
                <c:pt idx="138">
                  <c:v>-12.746997833251999</c:v>
                </c:pt>
                <c:pt idx="139">
                  <c:v>-13.2366380691528</c:v>
                </c:pt>
                <c:pt idx="140">
                  <c:v>-13.7213897705078</c:v>
                </c:pt>
                <c:pt idx="141">
                  <c:v>-14.201561927795399</c:v>
                </c:pt>
                <c:pt idx="142">
                  <c:v>-14.677440643310501</c:v>
                </c:pt>
                <c:pt idx="143">
                  <c:v>-15.1492910385132</c:v>
                </c:pt>
                <c:pt idx="144">
                  <c:v>-15.617357254028301</c:v>
                </c:pt>
                <c:pt idx="145">
                  <c:v>-16.081865310668899</c:v>
                </c:pt>
                <c:pt idx="146">
                  <c:v>-16.543025970458999</c:v>
                </c:pt>
                <c:pt idx="147">
                  <c:v>-17.001035690307599</c:v>
                </c:pt>
                <c:pt idx="148">
                  <c:v>-17.4560737609863</c:v>
                </c:pt>
                <c:pt idx="149">
                  <c:v>-17.9083137512207</c:v>
                </c:pt>
                <c:pt idx="150">
                  <c:v>-18.357908248901399</c:v>
                </c:pt>
                <c:pt idx="151">
                  <c:v>-18.805007934570298</c:v>
                </c:pt>
                <c:pt idx="152">
                  <c:v>-19.249752044677699</c:v>
                </c:pt>
                <c:pt idx="153">
                  <c:v>-19.692268371581999</c:v>
                </c:pt>
                <c:pt idx="154">
                  <c:v>-20.132677078247099</c:v>
                </c:pt>
                <c:pt idx="155">
                  <c:v>-20.571092605590799</c:v>
                </c:pt>
                <c:pt idx="156">
                  <c:v>-21.0076198577881</c:v>
                </c:pt>
                <c:pt idx="157">
                  <c:v>-21.442361831665</c:v>
                </c:pt>
                <c:pt idx="158">
                  <c:v>-21.875410079956101</c:v>
                </c:pt>
                <c:pt idx="159">
                  <c:v>-22.3068542480469</c:v>
                </c:pt>
                <c:pt idx="160">
                  <c:v>-22.736778259277301</c:v>
                </c:pt>
                <c:pt idx="161">
                  <c:v>-23.165258407592798</c:v>
                </c:pt>
                <c:pt idx="162">
                  <c:v>-23.592369079589801</c:v>
                </c:pt>
                <c:pt idx="163">
                  <c:v>-24.018182754516602</c:v>
                </c:pt>
                <c:pt idx="164">
                  <c:v>-24.442762374877901</c:v>
                </c:pt>
                <c:pt idx="165">
                  <c:v>-24.8661708831787</c:v>
                </c:pt>
                <c:pt idx="166">
                  <c:v>-25.288467407226602</c:v>
                </c:pt>
                <c:pt idx="167">
                  <c:v>-25.7097072601318</c:v>
                </c:pt>
                <c:pt idx="168">
                  <c:v>-26.129941940307599</c:v>
                </c:pt>
                <c:pt idx="169">
                  <c:v>-26.549222946166999</c:v>
                </c:pt>
                <c:pt idx="170">
                  <c:v>-26.967594146728501</c:v>
                </c:pt>
                <c:pt idx="171">
                  <c:v>-27.385105133056602</c:v>
                </c:pt>
                <c:pt idx="172">
                  <c:v>-27.801794052123999</c:v>
                </c:pt>
                <c:pt idx="173">
                  <c:v>-28.217700958251999</c:v>
                </c:pt>
                <c:pt idx="174">
                  <c:v>-28.632865905761701</c:v>
                </c:pt>
                <c:pt idx="175">
                  <c:v>-29.0473232269287</c:v>
                </c:pt>
                <c:pt idx="176">
                  <c:v>-29.461109161376999</c:v>
                </c:pt>
                <c:pt idx="177">
                  <c:v>-29.874252319335898</c:v>
                </c:pt>
                <c:pt idx="178">
                  <c:v>-30.286785125732401</c:v>
                </c:pt>
                <c:pt idx="179">
                  <c:v>-30.698738098144499</c:v>
                </c:pt>
                <c:pt idx="180">
                  <c:v>-31.1101379394531</c:v>
                </c:pt>
                <c:pt idx="181">
                  <c:v>-31.521009445190401</c:v>
                </c:pt>
                <c:pt idx="182">
                  <c:v>-31.931379318237301</c:v>
                </c:pt>
                <c:pt idx="183">
                  <c:v>-32.341270446777301</c:v>
                </c:pt>
                <c:pt idx="184">
                  <c:v>-32.750709533691399</c:v>
                </c:pt>
                <c:pt idx="185">
                  <c:v>-33.159709930419901</c:v>
                </c:pt>
                <c:pt idx="186">
                  <c:v>-33.5682983398438</c:v>
                </c:pt>
                <c:pt idx="187">
                  <c:v>-33.976490020752003</c:v>
                </c:pt>
                <c:pt idx="188">
                  <c:v>-34.384307861328097</c:v>
                </c:pt>
                <c:pt idx="189">
                  <c:v>-34.7917671203613</c:v>
                </c:pt>
                <c:pt idx="190">
                  <c:v>-35.198886871337898</c:v>
                </c:pt>
                <c:pt idx="191">
                  <c:v>-35.605678558349602</c:v>
                </c:pt>
                <c:pt idx="192">
                  <c:v>-36.012157440185497</c:v>
                </c:pt>
                <c:pt idx="193">
                  <c:v>-36.418342590332003</c:v>
                </c:pt>
                <c:pt idx="194">
                  <c:v>-36.824245452880902</c:v>
                </c:pt>
                <c:pt idx="195">
                  <c:v>-37.229881286621101</c:v>
                </c:pt>
                <c:pt idx="196">
                  <c:v>-37.63525390625</c:v>
                </c:pt>
                <c:pt idx="197">
                  <c:v>-38.0403861999512</c:v>
                </c:pt>
                <c:pt idx="198">
                  <c:v>-38.445285797119098</c:v>
                </c:pt>
                <c:pt idx="199">
                  <c:v>-38.8499565124512</c:v>
                </c:pt>
                <c:pt idx="200">
                  <c:v>-39.254421234130902</c:v>
                </c:pt>
                <c:pt idx="201">
                  <c:v>-39.658679962158203</c:v>
                </c:pt>
                <c:pt idx="202">
                  <c:v>-40.062744140625</c:v>
                </c:pt>
                <c:pt idx="203">
                  <c:v>-40.466625213622997</c:v>
                </c:pt>
                <c:pt idx="204">
                  <c:v>-40.870326995849602</c:v>
                </c:pt>
                <c:pt idx="205">
                  <c:v>-41.2738647460938</c:v>
                </c:pt>
                <c:pt idx="206">
                  <c:v>-41.677238464355497</c:v>
                </c:pt>
                <c:pt idx="207">
                  <c:v>-42.080459594726598</c:v>
                </c:pt>
                <c:pt idx="208">
                  <c:v>-42.483535766601598</c:v>
                </c:pt>
                <c:pt idx="209">
                  <c:v>-42.886474609375</c:v>
                </c:pt>
                <c:pt idx="210">
                  <c:v>-43.289276123046903</c:v>
                </c:pt>
                <c:pt idx="211">
                  <c:v>-43.6919555664063</c:v>
                </c:pt>
                <c:pt idx="212">
                  <c:v>-44.094509124755902</c:v>
                </c:pt>
                <c:pt idx="213">
                  <c:v>-44.4969482421875</c:v>
                </c:pt>
                <c:pt idx="214">
                  <c:v>-44.899276733398402</c:v>
                </c:pt>
                <c:pt idx="215">
                  <c:v>-45.301502227783203</c:v>
                </c:pt>
                <c:pt idx="216">
                  <c:v>-45.703624725341797</c:v>
                </c:pt>
                <c:pt idx="217">
                  <c:v>-46.1056518554688</c:v>
                </c:pt>
                <c:pt idx="218">
                  <c:v>-46.5075874328613</c:v>
                </c:pt>
                <c:pt idx="219">
                  <c:v>-46.909435272216797</c:v>
                </c:pt>
                <c:pt idx="220">
                  <c:v>-47.311199188232401</c:v>
                </c:pt>
                <c:pt idx="221">
                  <c:v>-47.712882995605497</c:v>
                </c:pt>
                <c:pt idx="222">
                  <c:v>-48.114494323730497</c:v>
                </c:pt>
                <c:pt idx="223">
                  <c:v>-48.516029357910199</c:v>
                </c:pt>
                <c:pt idx="224">
                  <c:v>-48.917495727539098</c:v>
                </c:pt>
                <c:pt idx="225">
                  <c:v>-49.318893432617202</c:v>
                </c:pt>
                <c:pt idx="226">
                  <c:v>-49.720230102539098</c:v>
                </c:pt>
                <c:pt idx="227">
                  <c:v>-50.121509552002003</c:v>
                </c:pt>
                <c:pt idx="228">
                  <c:v>-50.522727966308601</c:v>
                </c:pt>
                <c:pt idx="229">
                  <c:v>-50.923892974853501</c:v>
                </c:pt>
                <c:pt idx="230">
                  <c:v>-51.325004577636697</c:v>
                </c:pt>
                <c:pt idx="231">
                  <c:v>-51.726062774658203</c:v>
                </c:pt>
                <c:pt idx="232">
                  <c:v>-52.127079010009801</c:v>
                </c:pt>
                <c:pt idx="233">
                  <c:v>-52.528045654296903</c:v>
                </c:pt>
                <c:pt idx="234">
                  <c:v>-52.928970336914098</c:v>
                </c:pt>
                <c:pt idx="235">
                  <c:v>-53.329849243164098</c:v>
                </c:pt>
                <c:pt idx="236">
                  <c:v>-53.7306938171387</c:v>
                </c:pt>
                <c:pt idx="237">
                  <c:v>-54.131496429443402</c:v>
                </c:pt>
                <c:pt idx="238">
                  <c:v>-54.532268524169901</c:v>
                </c:pt>
                <c:pt idx="239">
                  <c:v>-54.932998657226598</c:v>
                </c:pt>
                <c:pt idx="240">
                  <c:v>-55.333702087402301</c:v>
                </c:pt>
                <c:pt idx="241">
                  <c:v>-55.734371185302699</c:v>
                </c:pt>
                <c:pt idx="242">
                  <c:v>-56.135009765625</c:v>
                </c:pt>
                <c:pt idx="243">
                  <c:v>-56.535617828369098</c:v>
                </c:pt>
                <c:pt idx="244">
                  <c:v>-56.936203002929702</c:v>
                </c:pt>
                <c:pt idx="245">
                  <c:v>-57.336757659912102</c:v>
                </c:pt>
                <c:pt idx="246">
                  <c:v>-57.737289428710902</c:v>
                </c:pt>
                <c:pt idx="247">
                  <c:v>-58.137794494628899</c:v>
                </c:pt>
                <c:pt idx="248">
                  <c:v>-58.538280487060497</c:v>
                </c:pt>
                <c:pt idx="249">
                  <c:v>-58.938743591308601</c:v>
                </c:pt>
                <c:pt idx="250">
                  <c:v>-59.339183807372997</c:v>
                </c:pt>
                <c:pt idx="251">
                  <c:v>-59.7396049499512</c:v>
                </c:pt>
                <c:pt idx="252">
                  <c:v>-60.140010833740199</c:v>
                </c:pt>
                <c:pt idx="253">
                  <c:v>-60.540393829345703</c:v>
                </c:pt>
                <c:pt idx="254">
                  <c:v>-60.940761566162102</c:v>
                </c:pt>
                <c:pt idx="255">
                  <c:v>-61.341110229492202</c:v>
                </c:pt>
                <c:pt idx="256">
                  <c:v>-61.741447448730497</c:v>
                </c:pt>
                <c:pt idx="257">
                  <c:v>-62.141765594482401</c:v>
                </c:pt>
                <c:pt idx="258">
                  <c:v>-62.542072296142599</c:v>
                </c:pt>
                <c:pt idx="259">
                  <c:v>-62.9423637390137</c:v>
                </c:pt>
                <c:pt idx="260">
                  <c:v>-63.342643737792997</c:v>
                </c:pt>
                <c:pt idx="261">
                  <c:v>-63.742908477783203</c:v>
                </c:pt>
                <c:pt idx="262">
                  <c:v>-64.143165588378906</c:v>
                </c:pt>
                <c:pt idx="263">
                  <c:v>-64.543403625488295</c:v>
                </c:pt>
                <c:pt idx="264">
                  <c:v>-64.943634033203097</c:v>
                </c:pt>
                <c:pt idx="265">
                  <c:v>-65.343856811523395</c:v>
                </c:pt>
                <c:pt idx="266">
                  <c:v>-65.744071960449205</c:v>
                </c:pt>
                <c:pt idx="267">
                  <c:v>-66.144271850585895</c:v>
                </c:pt>
                <c:pt idx="268">
                  <c:v>-66.544464111328097</c:v>
                </c:pt>
                <c:pt idx="269">
                  <c:v>-66.944648742675795</c:v>
                </c:pt>
                <c:pt idx="270">
                  <c:v>-67.344825744628906</c:v>
                </c:pt>
                <c:pt idx="271">
                  <c:v>-67.7449951171875</c:v>
                </c:pt>
                <c:pt idx="272">
                  <c:v>-68.145149230957003</c:v>
                </c:pt>
                <c:pt idx="273">
                  <c:v>-68.545303344726605</c:v>
                </c:pt>
                <c:pt idx="274">
                  <c:v>-68.945449829101605</c:v>
                </c:pt>
                <c:pt idx="275">
                  <c:v>-69.345588684082003</c:v>
                </c:pt>
                <c:pt idx="276">
                  <c:v>-69.7457275390625</c:v>
                </c:pt>
                <c:pt idx="277">
                  <c:v>-70.145851135253906</c:v>
                </c:pt>
                <c:pt idx="278">
                  <c:v>-70.545974731445298</c:v>
                </c:pt>
                <c:pt idx="279">
                  <c:v>-70.946090698242202</c:v>
                </c:pt>
                <c:pt idx="280">
                  <c:v>-71.346199035644503</c:v>
                </c:pt>
                <c:pt idx="281">
                  <c:v>-71.746307373046903</c:v>
                </c:pt>
                <c:pt idx="282">
                  <c:v>-72.146408081054702</c:v>
                </c:pt>
                <c:pt idx="283">
                  <c:v>-72.546501159667997</c:v>
                </c:pt>
                <c:pt idx="284">
                  <c:v>-72.946594238281307</c:v>
                </c:pt>
                <c:pt idx="285">
                  <c:v>-73.346687316894503</c:v>
                </c:pt>
                <c:pt idx="286">
                  <c:v>-73.746765136718807</c:v>
                </c:pt>
                <c:pt idx="287">
                  <c:v>-74.1468505859375</c:v>
                </c:pt>
                <c:pt idx="288">
                  <c:v>-74.546928405761705</c:v>
                </c:pt>
                <c:pt idx="289">
                  <c:v>-74.946998596191406</c:v>
                </c:pt>
                <c:pt idx="290">
                  <c:v>-75.347068786621094</c:v>
                </c:pt>
                <c:pt idx="291">
                  <c:v>-75.747131347656307</c:v>
                </c:pt>
                <c:pt idx="292">
                  <c:v>-76.147201538085895</c:v>
                </c:pt>
                <c:pt idx="293">
                  <c:v>-76.547256469726605</c:v>
                </c:pt>
                <c:pt idx="294">
                  <c:v>-76.947319030761705</c:v>
                </c:pt>
                <c:pt idx="295">
                  <c:v>-77.347373962402301</c:v>
                </c:pt>
                <c:pt idx="296">
                  <c:v>-77.747428894042997</c:v>
                </c:pt>
                <c:pt idx="297">
                  <c:v>-78.147476196289105</c:v>
                </c:pt>
                <c:pt idx="298">
                  <c:v>-78.547523498535199</c:v>
                </c:pt>
                <c:pt idx="299">
                  <c:v>-78.947570800781307</c:v>
                </c:pt>
                <c:pt idx="300">
                  <c:v>-79.347618103027301</c:v>
                </c:pt>
                <c:pt idx="301">
                  <c:v>-79.747657775878906</c:v>
                </c:pt>
                <c:pt idx="302">
                  <c:v>-80.147697448730497</c:v>
                </c:pt>
                <c:pt idx="303">
                  <c:v>-80.547737121582003</c:v>
                </c:pt>
                <c:pt idx="304">
                  <c:v>-80.947776794433594</c:v>
                </c:pt>
                <c:pt idx="305">
                  <c:v>-81.347808837890597</c:v>
                </c:pt>
                <c:pt idx="306">
                  <c:v>-81.747840881347699</c:v>
                </c:pt>
                <c:pt idx="307">
                  <c:v>-82.147872924804702</c:v>
                </c:pt>
                <c:pt idx="308">
                  <c:v>-82.547904968261705</c:v>
                </c:pt>
                <c:pt idx="309">
                  <c:v>-82.947937011718807</c:v>
                </c:pt>
                <c:pt idx="310">
                  <c:v>-83.347961425781307</c:v>
                </c:pt>
                <c:pt idx="311">
                  <c:v>-83.747985839843807</c:v>
                </c:pt>
                <c:pt idx="312">
                  <c:v>-84.148010253906307</c:v>
                </c:pt>
                <c:pt idx="313">
                  <c:v>-84.548034667968807</c:v>
                </c:pt>
                <c:pt idx="314">
                  <c:v>-84.948059082031307</c:v>
                </c:pt>
                <c:pt idx="315">
                  <c:v>-85.348083496093807</c:v>
                </c:pt>
                <c:pt idx="316">
                  <c:v>-85.748100280761705</c:v>
                </c:pt>
                <c:pt idx="317">
                  <c:v>-86.148124694824205</c:v>
                </c:pt>
                <c:pt idx="318">
                  <c:v>-86.548141479492202</c:v>
                </c:pt>
                <c:pt idx="319">
                  <c:v>-86.948158264160199</c:v>
                </c:pt>
                <c:pt idx="320">
                  <c:v>-87.348182678222699</c:v>
                </c:pt>
                <c:pt idx="321">
                  <c:v>-87.748199462890597</c:v>
                </c:pt>
                <c:pt idx="322">
                  <c:v>-88.148208618164105</c:v>
                </c:pt>
                <c:pt idx="323">
                  <c:v>-88.548225402832003</c:v>
                </c:pt>
                <c:pt idx="324">
                  <c:v>-88.9482421875</c:v>
                </c:pt>
                <c:pt idx="325">
                  <c:v>-89.348258972167997</c:v>
                </c:pt>
                <c:pt idx="326">
                  <c:v>-89.748268127441406</c:v>
                </c:pt>
                <c:pt idx="327">
                  <c:v>-90.148284912109403</c:v>
                </c:pt>
                <c:pt idx="328">
                  <c:v>-90.548294067382798</c:v>
                </c:pt>
                <c:pt idx="329">
                  <c:v>-90.948303222656307</c:v>
                </c:pt>
                <c:pt idx="330">
                  <c:v>-91.348320007324205</c:v>
                </c:pt>
                <c:pt idx="331">
                  <c:v>-91.748329162597699</c:v>
                </c:pt>
                <c:pt idx="332">
                  <c:v>-92.148338317871094</c:v>
                </c:pt>
                <c:pt idx="333">
                  <c:v>-92.548347473144503</c:v>
                </c:pt>
                <c:pt idx="334">
                  <c:v>-92.948356628417997</c:v>
                </c:pt>
                <c:pt idx="335">
                  <c:v>-93.348365783691406</c:v>
                </c:pt>
                <c:pt idx="336">
                  <c:v>-93.748374938964801</c:v>
                </c:pt>
                <c:pt idx="337">
                  <c:v>-94.148384094238295</c:v>
                </c:pt>
                <c:pt idx="338">
                  <c:v>-94.548393249511705</c:v>
                </c:pt>
                <c:pt idx="339">
                  <c:v>-94.948394775390597</c:v>
                </c:pt>
                <c:pt idx="340">
                  <c:v>-95.348403930664105</c:v>
                </c:pt>
                <c:pt idx="341">
                  <c:v>-95.7484130859375</c:v>
                </c:pt>
                <c:pt idx="342">
                  <c:v>-96.148414611816406</c:v>
                </c:pt>
                <c:pt idx="343">
                  <c:v>-96.548423767089801</c:v>
                </c:pt>
                <c:pt idx="344">
                  <c:v>-96.948425292968807</c:v>
                </c:pt>
                <c:pt idx="345">
                  <c:v>-97.348434448242202</c:v>
                </c:pt>
                <c:pt idx="346">
                  <c:v>-97.748435974121094</c:v>
                </c:pt>
                <c:pt idx="347">
                  <c:v>-98.148445129394503</c:v>
                </c:pt>
                <c:pt idx="348">
                  <c:v>-98.548446655273395</c:v>
                </c:pt>
                <c:pt idx="349">
                  <c:v>-98.948455810546903</c:v>
                </c:pt>
                <c:pt idx="350">
                  <c:v>-99.348457336425795</c:v>
                </c:pt>
                <c:pt idx="351">
                  <c:v>-99.748458862304702</c:v>
                </c:pt>
                <c:pt idx="352">
                  <c:v>-100.148468017578</c:v>
                </c:pt>
                <c:pt idx="353">
                  <c:v>-100.548469543457</c:v>
                </c:pt>
                <c:pt idx="354">
                  <c:v>-100.94847106933599</c:v>
                </c:pt>
                <c:pt idx="355">
                  <c:v>-101.34848022460901</c:v>
                </c:pt>
                <c:pt idx="356">
                  <c:v>-101.748481750488</c:v>
                </c:pt>
                <c:pt idx="357">
                  <c:v>-102.148483276367</c:v>
                </c:pt>
                <c:pt idx="358">
                  <c:v>-102.54848480224599</c:v>
                </c:pt>
                <c:pt idx="359">
                  <c:v>-102.948486328125</c:v>
                </c:pt>
                <c:pt idx="360">
                  <c:v>-103.348495483398</c:v>
                </c:pt>
                <c:pt idx="361">
                  <c:v>-103.748497009277</c:v>
                </c:pt>
                <c:pt idx="362">
                  <c:v>-104.14849853515599</c:v>
                </c:pt>
                <c:pt idx="363">
                  <c:v>-104.548500061035</c:v>
                </c:pt>
                <c:pt idx="364">
                  <c:v>-104.94850158691401</c:v>
                </c:pt>
                <c:pt idx="365">
                  <c:v>-105.348503112793</c:v>
                </c:pt>
                <c:pt idx="366">
                  <c:v>-105.748504638672</c:v>
                </c:pt>
                <c:pt idx="367">
                  <c:v>-106.14850616455099</c:v>
                </c:pt>
                <c:pt idx="368">
                  <c:v>-106.54850769043</c:v>
                </c:pt>
                <c:pt idx="369">
                  <c:v>-106.94850921630901</c:v>
                </c:pt>
                <c:pt idx="370">
                  <c:v>-107.348518371582</c:v>
                </c:pt>
                <c:pt idx="371">
                  <c:v>-107.74851226806599</c:v>
                </c:pt>
                <c:pt idx="372">
                  <c:v>-108.14852142334</c:v>
                </c:pt>
                <c:pt idx="373">
                  <c:v>-108.54852294921901</c:v>
                </c:pt>
                <c:pt idx="374">
                  <c:v>-108.948524475098</c:v>
                </c:pt>
                <c:pt idx="375">
                  <c:v>-109.348526000977</c:v>
                </c:pt>
                <c:pt idx="376">
                  <c:v>-109.74851989746099</c:v>
                </c:pt>
                <c:pt idx="377">
                  <c:v>-110.14852142334</c:v>
                </c:pt>
                <c:pt idx="378">
                  <c:v>-110.54852294921901</c:v>
                </c:pt>
                <c:pt idx="379">
                  <c:v>-110.948524475098</c:v>
                </c:pt>
                <c:pt idx="380">
                  <c:v>-111.348526000977</c:v>
                </c:pt>
                <c:pt idx="381">
                  <c:v>-111.748527526855</c:v>
                </c:pt>
                <c:pt idx="382">
                  <c:v>-112.14852905273401</c:v>
                </c:pt>
                <c:pt idx="383">
                  <c:v>-112.548530578613</c:v>
                </c:pt>
                <c:pt idx="384">
                  <c:v>-112.948532104492</c:v>
                </c:pt>
                <c:pt idx="385">
                  <c:v>-113.34853363037099</c:v>
                </c:pt>
                <c:pt idx="386">
                  <c:v>-113.74853515625</c:v>
                </c:pt>
                <c:pt idx="387">
                  <c:v>-114.14853668212901</c:v>
                </c:pt>
                <c:pt idx="388">
                  <c:v>-114.548538208008</c:v>
                </c:pt>
                <c:pt idx="389">
                  <c:v>-114.948539733887</c:v>
                </c:pt>
                <c:pt idx="390">
                  <c:v>-115.34853363037099</c:v>
                </c:pt>
                <c:pt idx="391">
                  <c:v>-115.74853515625</c:v>
                </c:pt>
                <c:pt idx="392">
                  <c:v>-116.14853668212901</c:v>
                </c:pt>
                <c:pt idx="393">
                  <c:v>-116.548538208008</c:v>
                </c:pt>
                <c:pt idx="394">
                  <c:v>-116.948539733887</c:v>
                </c:pt>
                <c:pt idx="395">
                  <c:v>-117.34854125976599</c:v>
                </c:pt>
                <c:pt idx="396">
                  <c:v>-117.748542785645</c:v>
                </c:pt>
                <c:pt idx="397">
                  <c:v>-118.148544311523</c:v>
                </c:pt>
                <c:pt idx="398">
                  <c:v>-118.548538208008</c:v>
                </c:pt>
                <c:pt idx="399">
                  <c:v>-118.948539733887</c:v>
                </c:pt>
                <c:pt idx="400">
                  <c:v>-119.34854125976599</c:v>
                </c:pt>
                <c:pt idx="401">
                  <c:v>-119.748542785645</c:v>
                </c:pt>
                <c:pt idx="402">
                  <c:v>-120.148544311523</c:v>
                </c:pt>
                <c:pt idx="403">
                  <c:v>-120.548545837402</c:v>
                </c:pt>
                <c:pt idx="404">
                  <c:v>-120.94854736328099</c:v>
                </c:pt>
                <c:pt idx="405">
                  <c:v>-121.34854125976599</c:v>
                </c:pt>
                <c:pt idx="406">
                  <c:v>-121.748542785645</c:v>
                </c:pt>
                <c:pt idx="407">
                  <c:v>-122.148544311523</c:v>
                </c:pt>
                <c:pt idx="408">
                  <c:v>-122.548545837402</c:v>
                </c:pt>
                <c:pt idx="409">
                  <c:v>-122.94854736328099</c:v>
                </c:pt>
                <c:pt idx="410">
                  <c:v>-123.34854888916</c:v>
                </c:pt>
                <c:pt idx="411">
                  <c:v>-123.748542785645</c:v>
                </c:pt>
                <c:pt idx="412">
                  <c:v>-124.148544311523</c:v>
                </c:pt>
                <c:pt idx="413">
                  <c:v>-124.548545837402</c:v>
                </c:pt>
                <c:pt idx="414">
                  <c:v>-124.94854736328099</c:v>
                </c:pt>
                <c:pt idx="415">
                  <c:v>-125.34854888916</c:v>
                </c:pt>
                <c:pt idx="416">
                  <c:v>-125.74855041503901</c:v>
                </c:pt>
                <c:pt idx="417">
                  <c:v>-126.148544311523</c:v>
                </c:pt>
                <c:pt idx="418">
                  <c:v>-126.548545837402</c:v>
                </c:pt>
                <c:pt idx="419">
                  <c:v>-126.94854736328099</c:v>
                </c:pt>
                <c:pt idx="420">
                  <c:v>-127.34854888916</c:v>
                </c:pt>
                <c:pt idx="421">
                  <c:v>-127.74855041503901</c:v>
                </c:pt>
                <c:pt idx="422">
                  <c:v>-128.14854431152301</c:v>
                </c:pt>
                <c:pt idx="423">
                  <c:v>-128.54855346679699</c:v>
                </c:pt>
                <c:pt idx="424">
                  <c:v>-128.94854736328099</c:v>
                </c:pt>
                <c:pt idx="425">
                  <c:v>-129.34854125976599</c:v>
                </c:pt>
                <c:pt idx="426">
                  <c:v>-129.74855041503901</c:v>
                </c:pt>
                <c:pt idx="427">
                  <c:v>-130.14854431152301</c:v>
                </c:pt>
                <c:pt idx="428">
                  <c:v>-130.54855346679699</c:v>
                </c:pt>
                <c:pt idx="429">
                  <c:v>-130.94854736328099</c:v>
                </c:pt>
                <c:pt idx="430">
                  <c:v>-131.348556518555</c:v>
                </c:pt>
                <c:pt idx="431">
                  <c:v>-131.74855041503901</c:v>
                </c:pt>
                <c:pt idx="432">
                  <c:v>-132.14854431152301</c:v>
                </c:pt>
                <c:pt idx="433">
                  <c:v>-132.54855346679699</c:v>
                </c:pt>
                <c:pt idx="434">
                  <c:v>-132.94854736328099</c:v>
                </c:pt>
                <c:pt idx="435">
                  <c:v>-133.348556518555</c:v>
                </c:pt>
                <c:pt idx="436">
                  <c:v>-133.74855041503901</c:v>
                </c:pt>
                <c:pt idx="437">
                  <c:v>-134.14854431152301</c:v>
                </c:pt>
                <c:pt idx="438">
                  <c:v>-134.54855346679699</c:v>
                </c:pt>
                <c:pt idx="439">
                  <c:v>-134.94854736328099</c:v>
                </c:pt>
                <c:pt idx="440">
                  <c:v>-135.348556518555</c:v>
                </c:pt>
                <c:pt idx="441">
                  <c:v>-135.74855041503901</c:v>
                </c:pt>
                <c:pt idx="442">
                  <c:v>-136.14854431152301</c:v>
                </c:pt>
                <c:pt idx="443">
                  <c:v>-136.54855346679699</c:v>
                </c:pt>
                <c:pt idx="444">
                  <c:v>-136.94854736328099</c:v>
                </c:pt>
                <c:pt idx="445">
                  <c:v>-137.348556518555</c:v>
                </c:pt>
                <c:pt idx="446">
                  <c:v>-137.74855041503901</c:v>
                </c:pt>
                <c:pt idx="447">
                  <c:v>-138.14854431152301</c:v>
                </c:pt>
                <c:pt idx="448">
                  <c:v>-138.54855346679699</c:v>
                </c:pt>
                <c:pt idx="449">
                  <c:v>-138.94854736328099</c:v>
                </c:pt>
                <c:pt idx="450">
                  <c:v>-139.348556518555</c:v>
                </c:pt>
                <c:pt idx="451">
                  <c:v>-139.74855041503901</c:v>
                </c:pt>
                <c:pt idx="452">
                  <c:v>-140.14854431152301</c:v>
                </c:pt>
                <c:pt idx="453">
                  <c:v>-140.54855346679699</c:v>
                </c:pt>
                <c:pt idx="454">
                  <c:v>-140.94854736328099</c:v>
                </c:pt>
                <c:pt idx="455">
                  <c:v>-141.348556518555</c:v>
                </c:pt>
                <c:pt idx="456">
                  <c:v>-141.74855041503901</c:v>
                </c:pt>
                <c:pt idx="457">
                  <c:v>-142.14854431152301</c:v>
                </c:pt>
                <c:pt idx="458">
                  <c:v>-142.54855346679699</c:v>
                </c:pt>
                <c:pt idx="459">
                  <c:v>-142.94854736328099</c:v>
                </c:pt>
                <c:pt idx="460">
                  <c:v>-143.348556518555</c:v>
                </c:pt>
                <c:pt idx="461">
                  <c:v>-143.74855041503901</c:v>
                </c:pt>
                <c:pt idx="462">
                  <c:v>-144.14854431152301</c:v>
                </c:pt>
                <c:pt idx="463">
                  <c:v>-144.54855346679699</c:v>
                </c:pt>
                <c:pt idx="464">
                  <c:v>-144.94854736328099</c:v>
                </c:pt>
                <c:pt idx="465">
                  <c:v>-145.348556518555</c:v>
                </c:pt>
                <c:pt idx="466">
                  <c:v>-145.74855041503901</c:v>
                </c:pt>
                <c:pt idx="467">
                  <c:v>-146.14854431152301</c:v>
                </c:pt>
                <c:pt idx="468">
                  <c:v>-146.54855346679699</c:v>
                </c:pt>
                <c:pt idx="469">
                  <c:v>-146.94854736328099</c:v>
                </c:pt>
                <c:pt idx="470">
                  <c:v>-147.348556518555</c:v>
                </c:pt>
                <c:pt idx="471">
                  <c:v>-147.74855041503901</c:v>
                </c:pt>
                <c:pt idx="472">
                  <c:v>-148.14854431152301</c:v>
                </c:pt>
                <c:pt idx="473">
                  <c:v>-148.54855346679699</c:v>
                </c:pt>
                <c:pt idx="474">
                  <c:v>-148.94854736328099</c:v>
                </c:pt>
                <c:pt idx="475">
                  <c:v>-149.348556518555</c:v>
                </c:pt>
                <c:pt idx="476">
                  <c:v>-149.74855041503901</c:v>
                </c:pt>
                <c:pt idx="477">
                  <c:v>-150.14854431152301</c:v>
                </c:pt>
                <c:pt idx="478">
                  <c:v>-150.54855346679699</c:v>
                </c:pt>
                <c:pt idx="479">
                  <c:v>-150.94854736328099</c:v>
                </c:pt>
                <c:pt idx="480">
                  <c:v>-151.348556518555</c:v>
                </c:pt>
                <c:pt idx="481">
                  <c:v>-151.74855041503901</c:v>
                </c:pt>
                <c:pt idx="482">
                  <c:v>-152.14854431152301</c:v>
                </c:pt>
                <c:pt idx="483">
                  <c:v>-152.54855346679699</c:v>
                </c:pt>
                <c:pt idx="484">
                  <c:v>-152.94854736328099</c:v>
                </c:pt>
                <c:pt idx="485">
                  <c:v>-153.348556518555</c:v>
                </c:pt>
                <c:pt idx="486">
                  <c:v>-153.74855041503901</c:v>
                </c:pt>
                <c:pt idx="487">
                  <c:v>-154.14854431152301</c:v>
                </c:pt>
                <c:pt idx="488">
                  <c:v>-154.54855346679699</c:v>
                </c:pt>
                <c:pt idx="489">
                  <c:v>-154.94854736328099</c:v>
                </c:pt>
                <c:pt idx="490">
                  <c:v>-155.348556518555</c:v>
                </c:pt>
                <c:pt idx="491">
                  <c:v>-155.74855041503901</c:v>
                </c:pt>
                <c:pt idx="492">
                  <c:v>-156.14855957031301</c:v>
                </c:pt>
                <c:pt idx="493">
                  <c:v>-156.54855346679699</c:v>
                </c:pt>
                <c:pt idx="494">
                  <c:v>-156.94854736328099</c:v>
                </c:pt>
                <c:pt idx="495">
                  <c:v>-157.348556518555</c:v>
                </c:pt>
                <c:pt idx="496">
                  <c:v>-157.74855041503901</c:v>
                </c:pt>
                <c:pt idx="497">
                  <c:v>-158.14854431152301</c:v>
                </c:pt>
                <c:pt idx="498">
                  <c:v>-158.54855346679699</c:v>
                </c:pt>
                <c:pt idx="499">
                  <c:v>-158.94854736328099</c:v>
                </c:pt>
                <c:pt idx="500">
                  <c:v>-159.348556518555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71-49A8-9EC0-DED7C8209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5623312"/>
        <c:axId val="525623640"/>
      </c:scatterChart>
      <c:valAx>
        <c:axId val="52562331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640"/>
        <c:crosses val="autoZero"/>
        <c:crossBetween val="midCat"/>
      </c:valAx>
      <c:valAx>
        <c:axId val="525623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Dämpfung 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dB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5623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698680026107847"/>
          <c:y val="0.13261069263273931"/>
          <c:w val="0.77225711369412153"/>
          <c:h val="0.7674259071465047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'PHASE(v_out)'!$B$1</c:f>
              <c:strCache>
                <c:ptCount val="1"/>
                <c:pt idx="0">
                  <c:v>PHASE(v_out)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'PHASE(v_out)'!$A$2:$A$502</c:f>
              <c:numCache>
                <c:formatCode>#,##0.00\ "Hz"</c:formatCode>
                <c:ptCount val="501"/>
                <c:pt idx="0">
                  <c:v>1</c:v>
                </c:pt>
                <c:pt idx="1">
                  <c:v>1.02329301834106</c:v>
                </c:pt>
                <c:pt idx="2">
                  <c:v>1.0471285581588701</c:v>
                </c:pt>
                <c:pt idx="3">
                  <c:v>1.0715192556381199</c:v>
                </c:pt>
                <c:pt idx="4">
                  <c:v>1.0964782238006601</c:v>
                </c:pt>
                <c:pt idx="5">
                  <c:v>1.1220184564590501</c:v>
                </c:pt>
                <c:pt idx="6">
                  <c:v>1.14815366268158</c:v>
                </c:pt>
                <c:pt idx="7">
                  <c:v>1.1748975515365601</c:v>
                </c:pt>
                <c:pt idx="8">
                  <c:v>1.20226442813873</c:v>
                </c:pt>
                <c:pt idx="9">
                  <c:v>1.23026871681213</c:v>
                </c:pt>
                <c:pt idx="10">
                  <c:v>1.2589254379272501</c:v>
                </c:pt>
                <c:pt idx="11">
                  <c:v>1.2882494926452599</c:v>
                </c:pt>
                <c:pt idx="12">
                  <c:v>1.3182567358017001</c:v>
                </c:pt>
                <c:pt idx="13">
                  <c:v>1.3489629030227701</c:v>
                </c:pt>
                <c:pt idx="14">
                  <c:v>1.3803842067718499</c:v>
                </c:pt>
                <c:pt idx="15">
                  <c:v>1.41253757476807</c:v>
                </c:pt>
                <c:pt idx="16">
                  <c:v>1.44543981552124</c:v>
                </c:pt>
                <c:pt idx="17">
                  <c:v>1.47910833358765</c:v>
                </c:pt>
                <c:pt idx="18">
                  <c:v>1.5135612487793</c:v>
                </c:pt>
                <c:pt idx="19">
                  <c:v>1.54881656169891</c:v>
                </c:pt>
                <c:pt idx="20">
                  <c:v>1.58489322662354</c:v>
                </c:pt>
                <c:pt idx="21">
                  <c:v>1.62181007862091</c:v>
                </c:pt>
                <c:pt idx="22">
                  <c:v>1.6595869064331099</c:v>
                </c:pt>
                <c:pt idx="23">
                  <c:v>1.6982436180114699</c:v>
                </c:pt>
                <c:pt idx="24">
                  <c:v>1.7378008365631099</c:v>
                </c:pt>
                <c:pt idx="25">
                  <c:v>1.7782794237136801</c:v>
                </c:pt>
                <c:pt idx="26">
                  <c:v>1.8197008371353101</c:v>
                </c:pt>
                <c:pt idx="27">
                  <c:v>1.86208713054657</c:v>
                </c:pt>
                <c:pt idx="28">
                  <c:v>1.9054607152938801</c:v>
                </c:pt>
                <c:pt idx="29">
                  <c:v>1.94984459877014</c:v>
                </c:pt>
                <c:pt idx="30">
                  <c:v>1.99526226520538</c:v>
                </c:pt>
                <c:pt idx="31">
                  <c:v>2.04173803329468</c:v>
                </c:pt>
                <c:pt idx="32">
                  <c:v>2.0892961025238002</c:v>
                </c:pt>
                <c:pt idx="33">
                  <c:v>2.1379621028900102</c:v>
                </c:pt>
                <c:pt idx="34">
                  <c:v>2.18776154518127</c:v>
                </c:pt>
                <c:pt idx="35">
                  <c:v>2.2387211322784402</c:v>
                </c:pt>
                <c:pt idx="36">
                  <c:v>2.2908675670623802</c:v>
                </c:pt>
                <c:pt idx="37">
                  <c:v>2.3442287445068399</c:v>
                </c:pt>
                <c:pt idx="38">
                  <c:v>2.3988330364227299</c:v>
                </c:pt>
                <c:pt idx="39">
                  <c:v>2.4547088146209699</c:v>
                </c:pt>
                <c:pt idx="40">
                  <c:v>2.5118863582611102</c:v>
                </c:pt>
                <c:pt idx="41">
                  <c:v>2.57039570808411</c:v>
                </c:pt>
                <c:pt idx="42">
                  <c:v>2.6302680969238299</c:v>
                </c:pt>
                <c:pt idx="43">
                  <c:v>2.6915347576141402</c:v>
                </c:pt>
                <c:pt idx="44">
                  <c:v>2.7542285919189502</c:v>
                </c:pt>
                <c:pt idx="45">
                  <c:v>2.8183829784393302</c:v>
                </c:pt>
                <c:pt idx="46">
                  <c:v>2.8840315341949498</c:v>
                </c:pt>
                <c:pt idx="47">
                  <c:v>2.9512093067169198</c:v>
                </c:pt>
                <c:pt idx="48">
                  <c:v>3.01995182037354</c:v>
                </c:pt>
                <c:pt idx="49">
                  <c:v>3.0902953147888201</c:v>
                </c:pt>
                <c:pt idx="50">
                  <c:v>3.1622776985168501</c:v>
                </c:pt>
                <c:pt idx="51">
                  <c:v>3.2359366416931201</c:v>
                </c:pt>
                <c:pt idx="52">
                  <c:v>3.3113112449646001</c:v>
                </c:pt>
                <c:pt idx="53">
                  <c:v>3.3884415626525901</c:v>
                </c:pt>
                <c:pt idx="54">
                  <c:v>3.46736860275269</c:v>
                </c:pt>
                <c:pt idx="55">
                  <c:v>3.5481338500976598</c:v>
                </c:pt>
                <c:pt idx="56">
                  <c:v>3.63078045845032</c:v>
                </c:pt>
                <c:pt idx="57">
                  <c:v>3.7153522968292201</c:v>
                </c:pt>
                <c:pt idx="58">
                  <c:v>3.8018939495086701</c:v>
                </c:pt>
                <c:pt idx="59">
                  <c:v>3.8904514312744101</c:v>
                </c:pt>
                <c:pt idx="60">
                  <c:v>3.9810717105865501</c:v>
                </c:pt>
                <c:pt idx="61">
                  <c:v>4.0738029479980504</c:v>
                </c:pt>
                <c:pt idx="62">
                  <c:v>4.1686940193176296</c:v>
                </c:pt>
                <c:pt idx="63">
                  <c:v>4.2657952308654803</c:v>
                </c:pt>
                <c:pt idx="64">
                  <c:v>4.3651585578918501</c:v>
                </c:pt>
                <c:pt idx="65">
                  <c:v>4.46683597564697</c:v>
                </c:pt>
                <c:pt idx="66">
                  <c:v>4.5708818435668901</c:v>
                </c:pt>
                <c:pt idx="67">
                  <c:v>4.6773514747619602</c:v>
                </c:pt>
                <c:pt idx="68">
                  <c:v>4.7863011360168501</c:v>
                </c:pt>
                <c:pt idx="69">
                  <c:v>4.89778804779053</c:v>
                </c:pt>
                <c:pt idx="70">
                  <c:v>5.0118722915649396</c:v>
                </c:pt>
                <c:pt idx="71">
                  <c:v>5.1286139488220197</c:v>
                </c:pt>
                <c:pt idx="72">
                  <c:v>5.2480745315551802</c:v>
                </c:pt>
                <c:pt idx="73">
                  <c:v>5.3703179359436</c:v>
                </c:pt>
                <c:pt idx="74">
                  <c:v>5.4954085350036603</c:v>
                </c:pt>
                <c:pt idx="75">
                  <c:v>5.6234130859375</c:v>
                </c:pt>
                <c:pt idx="76">
                  <c:v>5.7543992996215803</c:v>
                </c:pt>
                <c:pt idx="77">
                  <c:v>5.8884363174438503</c:v>
                </c:pt>
                <c:pt idx="78">
                  <c:v>6.02559566497803</c:v>
                </c:pt>
                <c:pt idx="79">
                  <c:v>6.1659498214721697</c:v>
                </c:pt>
                <c:pt idx="80">
                  <c:v>6.3095736503601101</c:v>
                </c:pt>
                <c:pt idx="81">
                  <c:v>6.45654249191284</c:v>
                </c:pt>
                <c:pt idx="82">
                  <c:v>6.60693454742432</c:v>
                </c:pt>
                <c:pt idx="83">
                  <c:v>6.7608299255371103</c:v>
                </c:pt>
                <c:pt idx="84">
                  <c:v>6.9183096885681197</c:v>
                </c:pt>
                <c:pt idx="85">
                  <c:v>7.0794577598571804</c:v>
                </c:pt>
                <c:pt idx="86">
                  <c:v>7.2443594932556197</c:v>
                </c:pt>
                <c:pt idx="87">
                  <c:v>7.4131026268005398</c:v>
                </c:pt>
                <c:pt idx="88">
                  <c:v>7.58577585220337</c:v>
                </c:pt>
                <c:pt idx="89">
                  <c:v>7.7624711990356401</c:v>
                </c:pt>
                <c:pt idx="90">
                  <c:v>7.9432821273803702</c:v>
                </c:pt>
                <c:pt idx="91">
                  <c:v>8.1283054351806605</c:v>
                </c:pt>
                <c:pt idx="92">
                  <c:v>8.3176374435424805</c:v>
                </c:pt>
                <c:pt idx="93">
                  <c:v>8.5113801956176793</c:v>
                </c:pt>
                <c:pt idx="94">
                  <c:v>8.7096357345581108</c:v>
                </c:pt>
                <c:pt idx="95">
                  <c:v>8.9125089645385707</c:v>
                </c:pt>
                <c:pt idx="96">
                  <c:v>9.1201086044311506</c:v>
                </c:pt>
                <c:pt idx="97">
                  <c:v>9.3325433731079102</c:v>
                </c:pt>
                <c:pt idx="98">
                  <c:v>9.54992580413818</c:v>
                </c:pt>
                <c:pt idx="99">
                  <c:v>9.7723722457885707</c:v>
                </c:pt>
                <c:pt idx="100">
                  <c:v>10</c:v>
                </c:pt>
                <c:pt idx="101">
                  <c:v>10.2329301834106</c:v>
                </c:pt>
                <c:pt idx="102">
                  <c:v>10.471285820007299</c:v>
                </c:pt>
                <c:pt idx="103">
                  <c:v>10.715192794799799</c:v>
                </c:pt>
                <c:pt idx="104">
                  <c:v>10.9647817611694</c:v>
                </c:pt>
                <c:pt idx="105">
                  <c:v>11.2201843261719</c:v>
                </c:pt>
                <c:pt idx="106">
                  <c:v>11.481535911560099</c:v>
                </c:pt>
                <c:pt idx="107">
                  <c:v>11.748975753784199</c:v>
                </c:pt>
                <c:pt idx="108">
                  <c:v>12.0226440429688</c:v>
                </c:pt>
                <c:pt idx="109">
                  <c:v>12.3026876449585</c:v>
                </c:pt>
                <c:pt idx="110">
                  <c:v>12.5892543792725</c:v>
                </c:pt>
                <c:pt idx="111">
                  <c:v>12.882495880126999</c:v>
                </c:pt>
                <c:pt idx="112">
                  <c:v>13.182567596435501</c:v>
                </c:pt>
                <c:pt idx="113">
                  <c:v>13.4896287918091</c:v>
                </c:pt>
                <c:pt idx="114">
                  <c:v>13.8038425445557</c:v>
                </c:pt>
                <c:pt idx="115">
                  <c:v>14.1253757476807</c:v>
                </c:pt>
                <c:pt idx="116">
                  <c:v>14.454398155212401</c:v>
                </c:pt>
                <c:pt idx="117">
                  <c:v>14.791084289550801</c:v>
                </c:pt>
                <c:pt idx="118">
                  <c:v>15.135612487793001</c:v>
                </c:pt>
                <c:pt idx="119">
                  <c:v>15.488165855407701</c:v>
                </c:pt>
                <c:pt idx="120">
                  <c:v>15.8489322662354</c:v>
                </c:pt>
                <c:pt idx="121">
                  <c:v>16.218101501464801</c:v>
                </c:pt>
                <c:pt idx="122">
                  <c:v>16.595869064331101</c:v>
                </c:pt>
                <c:pt idx="123">
                  <c:v>16.982437133789102</c:v>
                </c:pt>
                <c:pt idx="124">
                  <c:v>17.378007888793899</c:v>
                </c:pt>
                <c:pt idx="125">
                  <c:v>17.782794952392599</c:v>
                </c:pt>
                <c:pt idx="126">
                  <c:v>18.197008132934599</c:v>
                </c:pt>
                <c:pt idx="127">
                  <c:v>18.62087059021</c:v>
                </c:pt>
                <c:pt idx="128">
                  <c:v>19.054607391357401</c:v>
                </c:pt>
                <c:pt idx="129">
                  <c:v>19.4984455108643</c:v>
                </c:pt>
                <c:pt idx="130">
                  <c:v>19.952623367309599</c:v>
                </c:pt>
                <c:pt idx="131">
                  <c:v>20.4173793792725</c:v>
                </c:pt>
                <c:pt idx="132">
                  <c:v>20.892961502075199</c:v>
                </c:pt>
                <c:pt idx="133">
                  <c:v>21.379621505737301</c:v>
                </c:pt>
                <c:pt idx="134">
                  <c:v>21.877616882324201</c:v>
                </c:pt>
                <c:pt idx="135">
                  <c:v>22.387210845947301</c:v>
                </c:pt>
                <c:pt idx="136">
                  <c:v>22.908676147460898</c:v>
                </c:pt>
                <c:pt idx="137">
                  <c:v>23.442287445068398</c:v>
                </c:pt>
                <c:pt idx="138">
                  <c:v>23.988328933715799</c:v>
                </c:pt>
                <c:pt idx="139">
                  <c:v>24.5470886230469</c:v>
                </c:pt>
                <c:pt idx="140">
                  <c:v>25.1188640594482</c:v>
                </c:pt>
                <c:pt idx="141">
                  <c:v>25.7039585113525</c:v>
                </c:pt>
                <c:pt idx="142">
                  <c:v>26.302679061889599</c:v>
                </c:pt>
                <c:pt idx="143">
                  <c:v>26.915348052978501</c:v>
                </c:pt>
                <c:pt idx="144">
                  <c:v>27.5422878265381</c:v>
                </c:pt>
                <c:pt idx="145">
                  <c:v>28.183830261230501</c:v>
                </c:pt>
                <c:pt idx="146">
                  <c:v>28.840314865112301</c:v>
                </c:pt>
                <c:pt idx="147">
                  <c:v>29.512092590331999</c:v>
                </c:pt>
                <c:pt idx="148">
                  <c:v>30.199516296386701</c:v>
                </c:pt>
                <c:pt idx="149">
                  <c:v>30.9029541015625</c:v>
                </c:pt>
                <c:pt idx="150">
                  <c:v>31.622776031494102</c:v>
                </c:pt>
                <c:pt idx="151">
                  <c:v>32.359367370605497</c:v>
                </c:pt>
                <c:pt idx="152">
                  <c:v>33.113113403320298</c:v>
                </c:pt>
                <c:pt idx="153">
                  <c:v>33.884414672851598</c:v>
                </c:pt>
                <c:pt idx="154">
                  <c:v>34.673683166503899</c:v>
                </c:pt>
                <c:pt idx="155">
                  <c:v>35.481338500976598</c:v>
                </c:pt>
                <c:pt idx="156">
                  <c:v>36.307804107666001</c:v>
                </c:pt>
                <c:pt idx="157">
                  <c:v>37.153522491455099</c:v>
                </c:pt>
                <c:pt idx="158">
                  <c:v>38.0189399719238</c:v>
                </c:pt>
                <c:pt idx="159">
                  <c:v>38.904514312744098</c:v>
                </c:pt>
                <c:pt idx="160">
                  <c:v>39.810718536377003</c:v>
                </c:pt>
                <c:pt idx="161">
                  <c:v>40.738029479980497</c:v>
                </c:pt>
                <c:pt idx="162">
                  <c:v>41.686939239502003</c:v>
                </c:pt>
                <c:pt idx="163">
                  <c:v>42.657951354980497</c:v>
                </c:pt>
                <c:pt idx="164">
                  <c:v>43.651584625244098</c:v>
                </c:pt>
                <c:pt idx="165">
                  <c:v>44.668357849121101</c:v>
                </c:pt>
                <c:pt idx="166">
                  <c:v>45.708820343017599</c:v>
                </c:pt>
                <c:pt idx="167">
                  <c:v>46.773513793945298</c:v>
                </c:pt>
                <c:pt idx="168">
                  <c:v>47.863010406494098</c:v>
                </c:pt>
                <c:pt idx="169">
                  <c:v>48.977882385253899</c:v>
                </c:pt>
                <c:pt idx="170">
                  <c:v>50.118724822997997</c:v>
                </c:pt>
                <c:pt idx="171">
                  <c:v>51.286136627197301</c:v>
                </c:pt>
                <c:pt idx="172">
                  <c:v>52.480747222900398</c:v>
                </c:pt>
                <c:pt idx="173">
                  <c:v>53.703178405761697</c:v>
                </c:pt>
                <c:pt idx="174">
                  <c:v>54.954086303710902</c:v>
                </c:pt>
                <c:pt idx="175">
                  <c:v>56.234130859375</c:v>
                </c:pt>
                <c:pt idx="176">
                  <c:v>57.543994903564503</c:v>
                </c:pt>
                <c:pt idx="177">
                  <c:v>58.884365081787102</c:v>
                </c:pt>
                <c:pt idx="178">
                  <c:v>60.255958557128899</c:v>
                </c:pt>
                <c:pt idx="179">
                  <c:v>61.659500122070298</c:v>
                </c:pt>
                <c:pt idx="180">
                  <c:v>63.095733642578097</c:v>
                </c:pt>
                <c:pt idx="181">
                  <c:v>64.565422058105497</c:v>
                </c:pt>
                <c:pt idx="182">
                  <c:v>66.069343566894503</c:v>
                </c:pt>
                <c:pt idx="183">
                  <c:v>67.608299255371094</c:v>
                </c:pt>
                <c:pt idx="184">
                  <c:v>69.183097839355497</c:v>
                </c:pt>
                <c:pt idx="185">
                  <c:v>70.794578552246094</c:v>
                </c:pt>
                <c:pt idx="186">
                  <c:v>72.443595886230497</c:v>
                </c:pt>
                <c:pt idx="187">
                  <c:v>74.131027221679702</c:v>
                </c:pt>
                <c:pt idx="188">
                  <c:v>75.857757568359403</c:v>
                </c:pt>
                <c:pt idx="189">
                  <c:v>77.624710083007798</c:v>
                </c:pt>
                <c:pt idx="190">
                  <c:v>79.432823181152301</c:v>
                </c:pt>
                <c:pt idx="191">
                  <c:v>81.283050537109403</c:v>
                </c:pt>
                <c:pt idx="192">
                  <c:v>83.176376342773395</c:v>
                </c:pt>
                <c:pt idx="193">
                  <c:v>85.113800048828097</c:v>
                </c:pt>
                <c:pt idx="194">
                  <c:v>87.096359252929702</c:v>
                </c:pt>
                <c:pt idx="195">
                  <c:v>89.125091552734403</c:v>
                </c:pt>
                <c:pt idx="196">
                  <c:v>91.201080322265597</c:v>
                </c:pt>
                <c:pt idx="197">
                  <c:v>93.325431823730497</c:v>
                </c:pt>
                <c:pt idx="198">
                  <c:v>95.499259948730497</c:v>
                </c:pt>
                <c:pt idx="199">
                  <c:v>97.723724365234403</c:v>
                </c:pt>
                <c:pt idx="200">
                  <c:v>100</c:v>
                </c:pt>
                <c:pt idx="201">
                  <c:v>102.329299926758</c:v>
                </c:pt>
                <c:pt idx="202">
                  <c:v>104.712852478027</c:v>
                </c:pt>
                <c:pt idx="203">
                  <c:v>107.151931762695</c:v>
                </c:pt>
                <c:pt idx="204">
                  <c:v>109.647819519043</c:v>
                </c:pt>
                <c:pt idx="205">
                  <c:v>112.20184326171901</c:v>
                </c:pt>
                <c:pt idx="206">
                  <c:v>114.81536102294901</c:v>
                </c:pt>
                <c:pt idx="207">
                  <c:v>117.489753723145</c:v>
                </c:pt>
                <c:pt idx="208">
                  <c:v>120.226440429688</c:v>
                </c:pt>
                <c:pt idx="209">
                  <c:v>123.02687835693401</c:v>
                </c:pt>
                <c:pt idx="210">
                  <c:v>125.892539978027</c:v>
                </c:pt>
                <c:pt idx="211">
                  <c:v>128.824951171875</c:v>
                </c:pt>
                <c:pt idx="212">
                  <c:v>131.82566833496099</c:v>
                </c:pt>
                <c:pt idx="213">
                  <c:v>134.89628601074199</c:v>
                </c:pt>
                <c:pt idx="214">
                  <c:v>138.03842163085901</c:v>
                </c:pt>
                <c:pt idx="215">
                  <c:v>141.25375366210901</c:v>
                </c:pt>
                <c:pt idx="216">
                  <c:v>144.54397583007801</c:v>
                </c:pt>
                <c:pt idx="217">
                  <c:v>147.91084289550801</c:v>
                </c:pt>
                <c:pt idx="218">
                  <c:v>151.35612487793</c:v>
                </c:pt>
                <c:pt idx="219">
                  <c:v>154.88166809082</c:v>
                </c:pt>
                <c:pt idx="220">
                  <c:v>158.48931884765599</c:v>
                </c:pt>
                <c:pt idx="221">
                  <c:v>162.18101501464801</c:v>
                </c:pt>
                <c:pt idx="222">
                  <c:v>165.95869445800801</c:v>
                </c:pt>
                <c:pt idx="223">
                  <c:v>169.82437133789099</c:v>
                </c:pt>
                <c:pt idx="224">
                  <c:v>173.78009033203099</c:v>
                </c:pt>
                <c:pt idx="225">
                  <c:v>177.82794189453099</c:v>
                </c:pt>
                <c:pt idx="226">
                  <c:v>181.97009277343801</c:v>
                </c:pt>
                <c:pt idx="227">
                  <c:v>186.20870971679699</c:v>
                </c:pt>
                <c:pt idx="228">
                  <c:v>190.54606628418</c:v>
                </c:pt>
                <c:pt idx="229">
                  <c:v>194.98446655273401</c:v>
                </c:pt>
                <c:pt idx="230">
                  <c:v>199.52622985839801</c:v>
                </c:pt>
                <c:pt idx="231">
                  <c:v>204.17379760742199</c:v>
                </c:pt>
                <c:pt idx="232">
                  <c:v>208.929611206055</c:v>
                </c:pt>
                <c:pt idx="233">
                  <c:v>213.79620361328099</c:v>
                </c:pt>
                <c:pt idx="234">
                  <c:v>218.77616882324199</c:v>
                </c:pt>
                <c:pt idx="235">
                  <c:v>223.87211608886699</c:v>
                </c:pt>
                <c:pt idx="236">
                  <c:v>229.08676147460901</c:v>
                </c:pt>
                <c:pt idx="237">
                  <c:v>234.42288208007801</c:v>
                </c:pt>
                <c:pt idx="238">
                  <c:v>239.88328552246099</c:v>
                </c:pt>
                <c:pt idx="239">
                  <c:v>245.47088623046901</c:v>
                </c:pt>
                <c:pt idx="240">
                  <c:v>251.18864440918</c:v>
                </c:pt>
                <c:pt idx="241">
                  <c:v>257.03958129882801</c:v>
                </c:pt>
                <c:pt idx="242">
                  <c:v>263.02679443359398</c:v>
                </c:pt>
                <c:pt idx="243">
                  <c:v>269.15347290039102</c:v>
                </c:pt>
                <c:pt idx="244">
                  <c:v>275.42288208007801</c:v>
                </c:pt>
                <c:pt idx="245">
                  <c:v>281.83828735351602</c:v>
                </c:pt>
                <c:pt idx="246">
                  <c:v>288.40313720703102</c:v>
                </c:pt>
                <c:pt idx="247">
                  <c:v>295.12091064453102</c:v>
                </c:pt>
                <c:pt idx="248">
                  <c:v>301.99517822265602</c:v>
                </c:pt>
                <c:pt idx="249">
                  <c:v>309.029541015625</c:v>
                </c:pt>
                <c:pt idx="250">
                  <c:v>316.22775268554699</c:v>
                </c:pt>
                <c:pt idx="251">
                  <c:v>323.59365844726602</c:v>
                </c:pt>
                <c:pt idx="252">
                  <c:v>331.13113403320301</c:v>
                </c:pt>
                <c:pt idx="253">
                  <c:v>338.84414672851602</c:v>
                </c:pt>
                <c:pt idx="254">
                  <c:v>346.73684692382801</c:v>
                </c:pt>
                <c:pt idx="255">
                  <c:v>354.81338500976602</c:v>
                </c:pt>
                <c:pt idx="256">
                  <c:v>363.07806396484398</c:v>
                </c:pt>
                <c:pt idx="257">
                  <c:v>371.53521728515602</c:v>
                </c:pt>
                <c:pt idx="258">
                  <c:v>380.18939208984398</c:v>
                </c:pt>
                <c:pt idx="259">
                  <c:v>389.04513549804699</c:v>
                </c:pt>
                <c:pt idx="260">
                  <c:v>398.107177734375</c:v>
                </c:pt>
                <c:pt idx="261">
                  <c:v>407.38027954101602</c:v>
                </c:pt>
                <c:pt idx="262">
                  <c:v>416.869384765625</c:v>
                </c:pt>
                <c:pt idx="263">
                  <c:v>426.57952880859398</c:v>
                </c:pt>
                <c:pt idx="264">
                  <c:v>436.51583862304699</c:v>
                </c:pt>
                <c:pt idx="265">
                  <c:v>446.68359375</c:v>
                </c:pt>
                <c:pt idx="266">
                  <c:v>457.08819580078102</c:v>
                </c:pt>
                <c:pt idx="267">
                  <c:v>467.73513793945301</c:v>
                </c:pt>
                <c:pt idx="268">
                  <c:v>478.63009643554699</c:v>
                </c:pt>
                <c:pt idx="269">
                  <c:v>489.77880859375</c:v>
                </c:pt>
                <c:pt idx="270">
                  <c:v>501.18722534179699</c:v>
                </c:pt>
                <c:pt idx="271">
                  <c:v>512.86138916015602</c:v>
                </c:pt>
                <c:pt idx="272">
                  <c:v>524.80743408203102</c:v>
                </c:pt>
                <c:pt idx="273">
                  <c:v>537.03179931640602</c:v>
                </c:pt>
                <c:pt idx="274">
                  <c:v>549.54089355468795</c:v>
                </c:pt>
                <c:pt idx="275">
                  <c:v>562.34130859375</c:v>
                </c:pt>
                <c:pt idx="276">
                  <c:v>575.43994140625</c:v>
                </c:pt>
                <c:pt idx="277">
                  <c:v>588.84362792968795</c:v>
                </c:pt>
                <c:pt idx="278">
                  <c:v>602.5595703125</c:v>
                </c:pt>
                <c:pt idx="279">
                  <c:v>616.59503173828102</c:v>
                </c:pt>
                <c:pt idx="280">
                  <c:v>630.95733642578102</c:v>
                </c:pt>
                <c:pt idx="281">
                  <c:v>645.65423583984398</c:v>
                </c:pt>
                <c:pt idx="282">
                  <c:v>660.69342041015602</c:v>
                </c:pt>
                <c:pt idx="283">
                  <c:v>676.08294677734398</c:v>
                </c:pt>
                <c:pt idx="284">
                  <c:v>691.83099365234398</c:v>
                </c:pt>
                <c:pt idx="285">
                  <c:v>707.94580078125</c:v>
                </c:pt>
                <c:pt idx="286">
                  <c:v>724.43597412109398</c:v>
                </c:pt>
                <c:pt idx="287">
                  <c:v>741.31024169921898</c:v>
                </c:pt>
                <c:pt idx="288">
                  <c:v>758.57757568359398</c:v>
                </c:pt>
                <c:pt idx="289">
                  <c:v>776.24713134765602</c:v>
                </c:pt>
                <c:pt idx="290">
                  <c:v>794.32824707031295</c:v>
                </c:pt>
                <c:pt idx="291">
                  <c:v>812.83050537109398</c:v>
                </c:pt>
                <c:pt idx="292">
                  <c:v>831.76379394531295</c:v>
                </c:pt>
                <c:pt idx="293">
                  <c:v>851.13806152343795</c:v>
                </c:pt>
                <c:pt idx="294">
                  <c:v>870.96356201171898</c:v>
                </c:pt>
                <c:pt idx="295">
                  <c:v>891.25091552734398</c:v>
                </c:pt>
                <c:pt idx="296">
                  <c:v>912.01086425781295</c:v>
                </c:pt>
                <c:pt idx="297">
                  <c:v>933.25427246093795</c:v>
                </c:pt>
                <c:pt idx="298">
                  <c:v>954.99261474609398</c:v>
                </c:pt>
                <c:pt idx="299">
                  <c:v>977.23724365234398</c:v>
                </c:pt>
                <c:pt idx="300">
                  <c:v>1000</c:v>
                </c:pt>
                <c:pt idx="301">
                  <c:v>1023.29296875</c:v>
                </c:pt>
                <c:pt idx="302">
                  <c:v>1047.12854003906</c:v>
                </c:pt>
                <c:pt idx="303">
                  <c:v>1071.51928710938</c:v>
                </c:pt>
                <c:pt idx="304">
                  <c:v>1096.47814941406</c:v>
                </c:pt>
                <c:pt idx="305">
                  <c:v>1122.01843261719</c:v>
                </c:pt>
                <c:pt idx="306">
                  <c:v>1148.15356445313</c:v>
                </c:pt>
                <c:pt idx="307">
                  <c:v>1174.89758300781</c:v>
                </c:pt>
                <c:pt idx="308">
                  <c:v>1202.26440429688</c:v>
                </c:pt>
                <c:pt idx="309">
                  <c:v>1230.26879882813</c:v>
                </c:pt>
                <c:pt idx="310">
                  <c:v>1258.92541503906</c:v>
                </c:pt>
                <c:pt idx="311">
                  <c:v>1288.24951171875</c:v>
                </c:pt>
                <c:pt idx="312">
                  <c:v>1318.25671386719</c:v>
                </c:pt>
                <c:pt idx="313">
                  <c:v>1348.962890625</c:v>
                </c:pt>
                <c:pt idx="314">
                  <c:v>1380.38427734375</c:v>
                </c:pt>
                <c:pt idx="315">
                  <c:v>1412.53759765625</c:v>
                </c:pt>
                <c:pt idx="316">
                  <c:v>1445.43981933594</c:v>
                </c:pt>
                <c:pt idx="317">
                  <c:v>1479.1083984375</c:v>
                </c:pt>
                <c:pt idx="318">
                  <c:v>1513.56127929688</c:v>
                </c:pt>
                <c:pt idx="319">
                  <c:v>1548.81665039063</c:v>
                </c:pt>
                <c:pt idx="320">
                  <c:v>1584.89318847656</c:v>
                </c:pt>
                <c:pt idx="321">
                  <c:v>1621.81005859375</c:v>
                </c:pt>
                <c:pt idx="322">
                  <c:v>1659.5869140625</c:v>
                </c:pt>
                <c:pt idx="323">
                  <c:v>1698.24365234375</c:v>
                </c:pt>
                <c:pt idx="324">
                  <c:v>1737.80078125</c:v>
                </c:pt>
                <c:pt idx="325">
                  <c:v>1778.27941894531</c:v>
                </c:pt>
                <c:pt idx="326">
                  <c:v>1819.70080566406</c:v>
                </c:pt>
                <c:pt idx="327">
                  <c:v>1862.08715820313</c:v>
                </c:pt>
                <c:pt idx="328">
                  <c:v>1905.46069335938</c:v>
                </c:pt>
                <c:pt idx="329">
                  <c:v>1949.84460449219</c:v>
                </c:pt>
                <c:pt idx="330">
                  <c:v>1995.26232910156</c:v>
                </c:pt>
                <c:pt idx="331">
                  <c:v>2041.73791503906</c:v>
                </c:pt>
                <c:pt idx="332">
                  <c:v>2089.29614257813</c:v>
                </c:pt>
                <c:pt idx="333">
                  <c:v>2137.96215820313</c:v>
                </c:pt>
                <c:pt idx="334">
                  <c:v>2187.76171875</c:v>
                </c:pt>
                <c:pt idx="335">
                  <c:v>2238.72119140625</c:v>
                </c:pt>
                <c:pt idx="336">
                  <c:v>2290.86767578125</c:v>
                </c:pt>
                <c:pt idx="337">
                  <c:v>2344.22875976563</c:v>
                </c:pt>
                <c:pt idx="338">
                  <c:v>2398.8330078125</c:v>
                </c:pt>
                <c:pt idx="339">
                  <c:v>2454.708984375</c:v>
                </c:pt>
                <c:pt idx="340">
                  <c:v>2511.88647460938</c:v>
                </c:pt>
                <c:pt idx="341">
                  <c:v>2570.39575195313</c:v>
                </c:pt>
                <c:pt idx="342">
                  <c:v>2630.26806640625</c:v>
                </c:pt>
                <c:pt idx="343">
                  <c:v>2691.53491210938</c:v>
                </c:pt>
                <c:pt idx="344">
                  <c:v>2754.22875976563</c:v>
                </c:pt>
                <c:pt idx="345">
                  <c:v>2818.3828125</c:v>
                </c:pt>
                <c:pt idx="346">
                  <c:v>2884.03149414063</c:v>
                </c:pt>
                <c:pt idx="347">
                  <c:v>2951.20922851563</c:v>
                </c:pt>
                <c:pt idx="348">
                  <c:v>3019.95166015625</c:v>
                </c:pt>
                <c:pt idx="349">
                  <c:v>3090.29541015625</c:v>
                </c:pt>
                <c:pt idx="350">
                  <c:v>3162.27758789063</c:v>
                </c:pt>
                <c:pt idx="351">
                  <c:v>3235.9365234375</c:v>
                </c:pt>
                <c:pt idx="352">
                  <c:v>3311.31127929688</c:v>
                </c:pt>
                <c:pt idx="353">
                  <c:v>3388.44165039063</c:v>
                </c:pt>
                <c:pt idx="354">
                  <c:v>3467.36840820313</c:v>
                </c:pt>
                <c:pt idx="355">
                  <c:v>3548.1337890625</c:v>
                </c:pt>
                <c:pt idx="356">
                  <c:v>3630.78051757813</c:v>
                </c:pt>
                <c:pt idx="357">
                  <c:v>3715.35229492188</c:v>
                </c:pt>
                <c:pt idx="358">
                  <c:v>3801.89404296875</c:v>
                </c:pt>
                <c:pt idx="359">
                  <c:v>3890.45141601563</c:v>
                </c:pt>
                <c:pt idx="360">
                  <c:v>3981.07177734375</c:v>
                </c:pt>
                <c:pt idx="361">
                  <c:v>4073.802734375</c:v>
                </c:pt>
                <c:pt idx="362">
                  <c:v>4168.69384765625</c:v>
                </c:pt>
                <c:pt idx="363">
                  <c:v>4265.79541015625</c:v>
                </c:pt>
                <c:pt idx="364">
                  <c:v>4365.158203125</c:v>
                </c:pt>
                <c:pt idx="365">
                  <c:v>4466.8359375</c:v>
                </c:pt>
                <c:pt idx="366">
                  <c:v>4570.8818359375</c:v>
                </c:pt>
                <c:pt idx="367">
                  <c:v>4677.3515625</c:v>
                </c:pt>
                <c:pt idx="368">
                  <c:v>4786.30078125</c:v>
                </c:pt>
                <c:pt idx="369">
                  <c:v>4897.7880859375</c:v>
                </c:pt>
                <c:pt idx="370">
                  <c:v>5011.87255859375</c:v>
                </c:pt>
                <c:pt idx="371">
                  <c:v>5128.61376953125</c:v>
                </c:pt>
                <c:pt idx="372">
                  <c:v>5248.07470703125</c:v>
                </c:pt>
                <c:pt idx="373">
                  <c:v>5370.31787109375</c:v>
                </c:pt>
                <c:pt idx="374">
                  <c:v>5495.40869140625</c:v>
                </c:pt>
                <c:pt idx="375">
                  <c:v>5623.4130859375</c:v>
                </c:pt>
                <c:pt idx="376">
                  <c:v>5754.3994140625</c:v>
                </c:pt>
                <c:pt idx="377">
                  <c:v>5888.4365234375</c:v>
                </c:pt>
                <c:pt idx="378">
                  <c:v>6025.595703125</c:v>
                </c:pt>
                <c:pt idx="379">
                  <c:v>6165.9501953125</c:v>
                </c:pt>
                <c:pt idx="380">
                  <c:v>6309.5732421875</c:v>
                </c:pt>
                <c:pt idx="381">
                  <c:v>6456.54248046875</c:v>
                </c:pt>
                <c:pt idx="382">
                  <c:v>6606.9345703125</c:v>
                </c:pt>
                <c:pt idx="383">
                  <c:v>6760.82958984375</c:v>
                </c:pt>
                <c:pt idx="384">
                  <c:v>6918.3095703125</c:v>
                </c:pt>
                <c:pt idx="385">
                  <c:v>7079.4580078125</c:v>
                </c:pt>
                <c:pt idx="386">
                  <c:v>7244.359375</c:v>
                </c:pt>
                <c:pt idx="387">
                  <c:v>7413.1025390625</c:v>
                </c:pt>
                <c:pt idx="388">
                  <c:v>7585.77587890625</c:v>
                </c:pt>
                <c:pt idx="389">
                  <c:v>7762.47119140625</c:v>
                </c:pt>
                <c:pt idx="390">
                  <c:v>7943.2822265625</c:v>
                </c:pt>
                <c:pt idx="391">
                  <c:v>8128.30517578125</c:v>
                </c:pt>
                <c:pt idx="392">
                  <c:v>8317.6376953125</c:v>
                </c:pt>
                <c:pt idx="393">
                  <c:v>8511.380859375</c:v>
                </c:pt>
                <c:pt idx="394">
                  <c:v>8709.6357421875</c:v>
                </c:pt>
                <c:pt idx="395">
                  <c:v>8912.509765625</c:v>
                </c:pt>
                <c:pt idx="396">
                  <c:v>9120.1083984375</c:v>
                </c:pt>
                <c:pt idx="397">
                  <c:v>9332.54296875</c:v>
                </c:pt>
                <c:pt idx="398">
                  <c:v>9549.92578125</c:v>
                </c:pt>
                <c:pt idx="399">
                  <c:v>9772.3720703125</c:v>
                </c:pt>
                <c:pt idx="400">
                  <c:v>10000</c:v>
                </c:pt>
                <c:pt idx="401">
                  <c:v>10232.9296875</c:v>
                </c:pt>
                <c:pt idx="402">
                  <c:v>10471.28515625</c:v>
                </c:pt>
                <c:pt idx="403">
                  <c:v>10715.193359375</c:v>
                </c:pt>
                <c:pt idx="404">
                  <c:v>10964.7822265625</c:v>
                </c:pt>
                <c:pt idx="405">
                  <c:v>11220.1845703125</c:v>
                </c:pt>
                <c:pt idx="406">
                  <c:v>11481.5361328125</c:v>
                </c:pt>
                <c:pt idx="407">
                  <c:v>11748.9755859375</c:v>
                </c:pt>
                <c:pt idx="408">
                  <c:v>12022.64453125</c:v>
                </c:pt>
                <c:pt idx="409">
                  <c:v>12302.6875</c:v>
                </c:pt>
                <c:pt idx="410">
                  <c:v>12589.25390625</c:v>
                </c:pt>
                <c:pt idx="411">
                  <c:v>12882.4951171875</c:v>
                </c:pt>
                <c:pt idx="412">
                  <c:v>13182.5673828125</c:v>
                </c:pt>
                <c:pt idx="413">
                  <c:v>13489.62890625</c:v>
                </c:pt>
                <c:pt idx="414">
                  <c:v>13803.8427734375</c:v>
                </c:pt>
                <c:pt idx="415">
                  <c:v>14125.375</c:v>
                </c:pt>
                <c:pt idx="416">
                  <c:v>14454.3974609375</c:v>
                </c:pt>
                <c:pt idx="417">
                  <c:v>14791.083984375</c:v>
                </c:pt>
                <c:pt idx="418">
                  <c:v>15135.6123046875</c:v>
                </c:pt>
                <c:pt idx="419">
                  <c:v>15488.166015625</c:v>
                </c:pt>
                <c:pt idx="420">
                  <c:v>15848.931640625</c:v>
                </c:pt>
                <c:pt idx="421">
                  <c:v>16218.1005859375</c:v>
                </c:pt>
                <c:pt idx="422">
                  <c:v>16595.869140625</c:v>
                </c:pt>
                <c:pt idx="423">
                  <c:v>16982.4375</c:v>
                </c:pt>
                <c:pt idx="424">
                  <c:v>17378.0078125</c:v>
                </c:pt>
                <c:pt idx="425">
                  <c:v>17782.794921875</c:v>
                </c:pt>
                <c:pt idx="426">
                  <c:v>18197.0078125</c:v>
                </c:pt>
                <c:pt idx="427">
                  <c:v>18620.87109375</c:v>
                </c:pt>
                <c:pt idx="428">
                  <c:v>19054.607421875</c:v>
                </c:pt>
                <c:pt idx="429">
                  <c:v>19498.4453125</c:v>
                </c:pt>
                <c:pt idx="430">
                  <c:v>19952.623046875</c:v>
                </c:pt>
                <c:pt idx="431">
                  <c:v>20417.37890625</c:v>
                </c:pt>
                <c:pt idx="432">
                  <c:v>20892.9609375</c:v>
                </c:pt>
                <c:pt idx="433">
                  <c:v>21379.62109375</c:v>
                </c:pt>
                <c:pt idx="434">
                  <c:v>21877.6171875</c:v>
                </c:pt>
                <c:pt idx="435">
                  <c:v>22387.2109375</c:v>
                </c:pt>
                <c:pt idx="436">
                  <c:v>22908.67578125</c:v>
                </c:pt>
                <c:pt idx="437">
                  <c:v>23442.2890625</c:v>
                </c:pt>
                <c:pt idx="438">
                  <c:v>23988.330078125</c:v>
                </c:pt>
                <c:pt idx="439">
                  <c:v>24547.08984375</c:v>
                </c:pt>
                <c:pt idx="440">
                  <c:v>25118.865234375</c:v>
                </c:pt>
                <c:pt idx="441">
                  <c:v>25703.95703125</c:v>
                </c:pt>
                <c:pt idx="442">
                  <c:v>26302.6796875</c:v>
                </c:pt>
                <c:pt idx="443">
                  <c:v>26915.34765625</c:v>
                </c:pt>
                <c:pt idx="444">
                  <c:v>27542.287109375</c:v>
                </c:pt>
                <c:pt idx="445">
                  <c:v>28183.830078125</c:v>
                </c:pt>
                <c:pt idx="446">
                  <c:v>28840.314453125</c:v>
                </c:pt>
                <c:pt idx="447">
                  <c:v>29512.091796875</c:v>
                </c:pt>
                <c:pt idx="448">
                  <c:v>30199.517578125</c:v>
                </c:pt>
                <c:pt idx="449">
                  <c:v>30902.955078125</c:v>
                </c:pt>
                <c:pt idx="450">
                  <c:v>31622.77734375</c:v>
                </c:pt>
                <c:pt idx="451">
                  <c:v>32359.365234375</c:v>
                </c:pt>
                <c:pt idx="452">
                  <c:v>33113.11328125</c:v>
                </c:pt>
                <c:pt idx="453">
                  <c:v>33884.4140625</c:v>
                </c:pt>
                <c:pt idx="454">
                  <c:v>34673.68359375</c:v>
                </c:pt>
                <c:pt idx="455">
                  <c:v>35481.33984375</c:v>
                </c:pt>
                <c:pt idx="456">
                  <c:v>36307.8046875</c:v>
                </c:pt>
                <c:pt idx="457">
                  <c:v>37153.5234375</c:v>
                </c:pt>
                <c:pt idx="458">
                  <c:v>38018.94140625</c:v>
                </c:pt>
                <c:pt idx="459">
                  <c:v>38904.515625</c:v>
                </c:pt>
                <c:pt idx="460">
                  <c:v>39810.71875</c:v>
                </c:pt>
                <c:pt idx="461">
                  <c:v>40738.02734375</c:v>
                </c:pt>
                <c:pt idx="462">
                  <c:v>41686.9375</c:v>
                </c:pt>
                <c:pt idx="463">
                  <c:v>42657.953125</c:v>
                </c:pt>
                <c:pt idx="464">
                  <c:v>43651.58203125</c:v>
                </c:pt>
                <c:pt idx="465">
                  <c:v>44668.359375</c:v>
                </c:pt>
                <c:pt idx="466">
                  <c:v>45708.8203125</c:v>
                </c:pt>
                <c:pt idx="467">
                  <c:v>46773.515625</c:v>
                </c:pt>
                <c:pt idx="468">
                  <c:v>47863.0078125</c:v>
                </c:pt>
                <c:pt idx="469">
                  <c:v>48977.8828125</c:v>
                </c:pt>
                <c:pt idx="470">
                  <c:v>50118.72265625</c:v>
                </c:pt>
                <c:pt idx="471">
                  <c:v>51286.13671875</c:v>
                </c:pt>
                <c:pt idx="472">
                  <c:v>52480.74609375</c:v>
                </c:pt>
                <c:pt idx="473">
                  <c:v>53703.1796875</c:v>
                </c:pt>
                <c:pt idx="474">
                  <c:v>54954.0859375</c:v>
                </c:pt>
                <c:pt idx="475">
                  <c:v>56234.1328125</c:v>
                </c:pt>
                <c:pt idx="476">
                  <c:v>57543.9921875</c:v>
                </c:pt>
                <c:pt idx="477">
                  <c:v>58884.3671875</c:v>
                </c:pt>
                <c:pt idx="478">
                  <c:v>60255.95703125</c:v>
                </c:pt>
                <c:pt idx="479">
                  <c:v>61659.5</c:v>
                </c:pt>
                <c:pt idx="480">
                  <c:v>63095.734375</c:v>
                </c:pt>
                <c:pt idx="481">
                  <c:v>64565.421875</c:v>
                </c:pt>
                <c:pt idx="482">
                  <c:v>66069.34375</c:v>
                </c:pt>
                <c:pt idx="483">
                  <c:v>67608.296875</c:v>
                </c:pt>
                <c:pt idx="484">
                  <c:v>69183.09375</c:v>
                </c:pt>
                <c:pt idx="485">
                  <c:v>70794.578125</c:v>
                </c:pt>
                <c:pt idx="486">
                  <c:v>72443.59375</c:v>
                </c:pt>
                <c:pt idx="487">
                  <c:v>74131.0234375</c:v>
                </c:pt>
                <c:pt idx="488">
                  <c:v>75857.7578125</c:v>
                </c:pt>
                <c:pt idx="489">
                  <c:v>77624.7109375</c:v>
                </c:pt>
                <c:pt idx="490">
                  <c:v>79432.8203125</c:v>
                </c:pt>
                <c:pt idx="491">
                  <c:v>81283.0546875</c:v>
                </c:pt>
                <c:pt idx="492">
                  <c:v>83176.375</c:v>
                </c:pt>
                <c:pt idx="493">
                  <c:v>85113.8046875</c:v>
                </c:pt>
                <c:pt idx="494">
                  <c:v>87096.359375</c:v>
                </c:pt>
                <c:pt idx="495">
                  <c:v>89125.09375</c:v>
                </c:pt>
                <c:pt idx="496">
                  <c:v>91201.0859375</c:v>
                </c:pt>
                <c:pt idx="497">
                  <c:v>93325.4296875</c:v>
                </c:pt>
                <c:pt idx="498">
                  <c:v>95499.2578125</c:v>
                </c:pt>
                <c:pt idx="499">
                  <c:v>97723.71875</c:v>
                </c:pt>
                <c:pt idx="500">
                  <c:v>100000</c:v>
                </c:pt>
              </c:numCache>
            </c:numRef>
          </c:xVal>
          <c:yVal>
            <c:numRef>
              <c:f>'PHASE(v_out)'!$B$2:$B$502</c:f>
              <c:numCache>
                <c:formatCode>#,##0.00\ "°"</c:formatCode>
                <c:ptCount val="5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180</c:v>
                </c:pt>
                <c:pt idx="103">
                  <c:v>180</c:v>
                </c:pt>
                <c:pt idx="104">
                  <c:v>180</c:v>
                </c:pt>
                <c:pt idx="105">
                  <c:v>180</c:v>
                </c:pt>
                <c:pt idx="106">
                  <c:v>180</c:v>
                </c:pt>
                <c:pt idx="107">
                  <c:v>180</c:v>
                </c:pt>
                <c:pt idx="108">
                  <c:v>180</c:v>
                </c:pt>
                <c:pt idx="109">
                  <c:v>180</c:v>
                </c:pt>
                <c:pt idx="110">
                  <c:v>180</c:v>
                </c:pt>
                <c:pt idx="111">
                  <c:v>180</c:v>
                </c:pt>
                <c:pt idx="112">
                  <c:v>180</c:v>
                </c:pt>
                <c:pt idx="113">
                  <c:v>180</c:v>
                </c:pt>
                <c:pt idx="114">
                  <c:v>180</c:v>
                </c:pt>
                <c:pt idx="115">
                  <c:v>180</c:v>
                </c:pt>
                <c:pt idx="116">
                  <c:v>180</c:v>
                </c:pt>
                <c:pt idx="117">
                  <c:v>180</c:v>
                </c:pt>
                <c:pt idx="118">
                  <c:v>180</c:v>
                </c:pt>
                <c:pt idx="119">
                  <c:v>180</c:v>
                </c:pt>
                <c:pt idx="120">
                  <c:v>180</c:v>
                </c:pt>
                <c:pt idx="121">
                  <c:v>180</c:v>
                </c:pt>
                <c:pt idx="122">
                  <c:v>180</c:v>
                </c:pt>
                <c:pt idx="123">
                  <c:v>180</c:v>
                </c:pt>
                <c:pt idx="124">
                  <c:v>180</c:v>
                </c:pt>
                <c:pt idx="125">
                  <c:v>180</c:v>
                </c:pt>
                <c:pt idx="126">
                  <c:v>180</c:v>
                </c:pt>
                <c:pt idx="127">
                  <c:v>180</c:v>
                </c:pt>
                <c:pt idx="128">
                  <c:v>180</c:v>
                </c:pt>
                <c:pt idx="129">
                  <c:v>180</c:v>
                </c:pt>
                <c:pt idx="130">
                  <c:v>180</c:v>
                </c:pt>
                <c:pt idx="131">
                  <c:v>180</c:v>
                </c:pt>
                <c:pt idx="132">
                  <c:v>180</c:v>
                </c:pt>
                <c:pt idx="133">
                  <c:v>180</c:v>
                </c:pt>
                <c:pt idx="134">
                  <c:v>180</c:v>
                </c:pt>
                <c:pt idx="135">
                  <c:v>180</c:v>
                </c:pt>
                <c:pt idx="136">
                  <c:v>180</c:v>
                </c:pt>
                <c:pt idx="137">
                  <c:v>180</c:v>
                </c:pt>
                <c:pt idx="138">
                  <c:v>180</c:v>
                </c:pt>
                <c:pt idx="139">
                  <c:v>180</c:v>
                </c:pt>
                <c:pt idx="140">
                  <c:v>180</c:v>
                </c:pt>
                <c:pt idx="141">
                  <c:v>180</c:v>
                </c:pt>
                <c:pt idx="142">
                  <c:v>180</c:v>
                </c:pt>
                <c:pt idx="143">
                  <c:v>180</c:v>
                </c:pt>
                <c:pt idx="144">
                  <c:v>180</c:v>
                </c:pt>
                <c:pt idx="145">
                  <c:v>180</c:v>
                </c:pt>
                <c:pt idx="146">
                  <c:v>180</c:v>
                </c:pt>
                <c:pt idx="147">
                  <c:v>180</c:v>
                </c:pt>
                <c:pt idx="148">
                  <c:v>180</c:v>
                </c:pt>
                <c:pt idx="149">
                  <c:v>180</c:v>
                </c:pt>
                <c:pt idx="150">
                  <c:v>180</c:v>
                </c:pt>
                <c:pt idx="151">
                  <c:v>180</c:v>
                </c:pt>
                <c:pt idx="152">
                  <c:v>180</c:v>
                </c:pt>
                <c:pt idx="153">
                  <c:v>180</c:v>
                </c:pt>
                <c:pt idx="154">
                  <c:v>180</c:v>
                </c:pt>
                <c:pt idx="155">
                  <c:v>180</c:v>
                </c:pt>
                <c:pt idx="156">
                  <c:v>180</c:v>
                </c:pt>
                <c:pt idx="157">
                  <c:v>180</c:v>
                </c:pt>
                <c:pt idx="158">
                  <c:v>180</c:v>
                </c:pt>
                <c:pt idx="159">
                  <c:v>180</c:v>
                </c:pt>
                <c:pt idx="160">
                  <c:v>180</c:v>
                </c:pt>
                <c:pt idx="161">
                  <c:v>180</c:v>
                </c:pt>
                <c:pt idx="162">
                  <c:v>180</c:v>
                </c:pt>
                <c:pt idx="163">
                  <c:v>180</c:v>
                </c:pt>
                <c:pt idx="164">
                  <c:v>180</c:v>
                </c:pt>
                <c:pt idx="165">
                  <c:v>180</c:v>
                </c:pt>
                <c:pt idx="166">
                  <c:v>180</c:v>
                </c:pt>
                <c:pt idx="167">
                  <c:v>180</c:v>
                </c:pt>
                <c:pt idx="168">
                  <c:v>180</c:v>
                </c:pt>
                <c:pt idx="169">
                  <c:v>180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180</c:v>
                </c:pt>
                <c:pt idx="181">
                  <c:v>180</c:v>
                </c:pt>
                <c:pt idx="182">
                  <c:v>180</c:v>
                </c:pt>
                <c:pt idx="183">
                  <c:v>180</c:v>
                </c:pt>
                <c:pt idx="184">
                  <c:v>180</c:v>
                </c:pt>
                <c:pt idx="185">
                  <c:v>180</c:v>
                </c:pt>
                <c:pt idx="186">
                  <c:v>180</c:v>
                </c:pt>
                <c:pt idx="187">
                  <c:v>180</c:v>
                </c:pt>
                <c:pt idx="188">
                  <c:v>180</c:v>
                </c:pt>
                <c:pt idx="189">
                  <c:v>180</c:v>
                </c:pt>
                <c:pt idx="190">
                  <c:v>180</c:v>
                </c:pt>
                <c:pt idx="191">
                  <c:v>180</c:v>
                </c:pt>
                <c:pt idx="192">
                  <c:v>180</c:v>
                </c:pt>
                <c:pt idx="193">
                  <c:v>180</c:v>
                </c:pt>
                <c:pt idx="194">
                  <c:v>180</c:v>
                </c:pt>
                <c:pt idx="195">
                  <c:v>180</c:v>
                </c:pt>
                <c:pt idx="196">
                  <c:v>180</c:v>
                </c:pt>
                <c:pt idx="197">
                  <c:v>180</c:v>
                </c:pt>
                <c:pt idx="198">
                  <c:v>180</c:v>
                </c:pt>
                <c:pt idx="199">
                  <c:v>180</c:v>
                </c:pt>
                <c:pt idx="200">
                  <c:v>180</c:v>
                </c:pt>
                <c:pt idx="201">
                  <c:v>180</c:v>
                </c:pt>
                <c:pt idx="202">
                  <c:v>180</c:v>
                </c:pt>
                <c:pt idx="203">
                  <c:v>180</c:v>
                </c:pt>
                <c:pt idx="204">
                  <c:v>180</c:v>
                </c:pt>
                <c:pt idx="205">
                  <c:v>180</c:v>
                </c:pt>
                <c:pt idx="206">
                  <c:v>180</c:v>
                </c:pt>
                <c:pt idx="207">
                  <c:v>180</c:v>
                </c:pt>
                <c:pt idx="208">
                  <c:v>180</c:v>
                </c:pt>
                <c:pt idx="209">
                  <c:v>180</c:v>
                </c:pt>
                <c:pt idx="210">
                  <c:v>180</c:v>
                </c:pt>
                <c:pt idx="211">
                  <c:v>180</c:v>
                </c:pt>
                <c:pt idx="212">
                  <c:v>180</c:v>
                </c:pt>
                <c:pt idx="213">
                  <c:v>180</c:v>
                </c:pt>
                <c:pt idx="214">
                  <c:v>180</c:v>
                </c:pt>
                <c:pt idx="215">
                  <c:v>180</c:v>
                </c:pt>
                <c:pt idx="216">
                  <c:v>180</c:v>
                </c:pt>
                <c:pt idx="217">
                  <c:v>180</c:v>
                </c:pt>
                <c:pt idx="218">
                  <c:v>180</c:v>
                </c:pt>
                <c:pt idx="219">
                  <c:v>180</c:v>
                </c:pt>
                <c:pt idx="220">
                  <c:v>180</c:v>
                </c:pt>
                <c:pt idx="221">
                  <c:v>180</c:v>
                </c:pt>
                <c:pt idx="222">
                  <c:v>180</c:v>
                </c:pt>
                <c:pt idx="223">
                  <c:v>180</c:v>
                </c:pt>
                <c:pt idx="224">
                  <c:v>180</c:v>
                </c:pt>
                <c:pt idx="225">
                  <c:v>180</c:v>
                </c:pt>
                <c:pt idx="226">
                  <c:v>180</c:v>
                </c:pt>
                <c:pt idx="227">
                  <c:v>180</c:v>
                </c:pt>
                <c:pt idx="228">
                  <c:v>180</c:v>
                </c:pt>
                <c:pt idx="229">
                  <c:v>180</c:v>
                </c:pt>
                <c:pt idx="230">
                  <c:v>180</c:v>
                </c:pt>
                <c:pt idx="231">
                  <c:v>180</c:v>
                </c:pt>
                <c:pt idx="232">
                  <c:v>180</c:v>
                </c:pt>
                <c:pt idx="233">
                  <c:v>180</c:v>
                </c:pt>
                <c:pt idx="234">
                  <c:v>180</c:v>
                </c:pt>
                <c:pt idx="235">
                  <c:v>180</c:v>
                </c:pt>
                <c:pt idx="236">
                  <c:v>180</c:v>
                </c:pt>
                <c:pt idx="237">
                  <c:v>180</c:v>
                </c:pt>
                <c:pt idx="238">
                  <c:v>180</c:v>
                </c:pt>
                <c:pt idx="239">
                  <c:v>180</c:v>
                </c:pt>
                <c:pt idx="240">
                  <c:v>180</c:v>
                </c:pt>
                <c:pt idx="241">
                  <c:v>180</c:v>
                </c:pt>
                <c:pt idx="242">
                  <c:v>180</c:v>
                </c:pt>
                <c:pt idx="243">
                  <c:v>180</c:v>
                </c:pt>
                <c:pt idx="244">
                  <c:v>180</c:v>
                </c:pt>
                <c:pt idx="245">
                  <c:v>180</c:v>
                </c:pt>
                <c:pt idx="246">
                  <c:v>180</c:v>
                </c:pt>
                <c:pt idx="247">
                  <c:v>180</c:v>
                </c:pt>
                <c:pt idx="248">
                  <c:v>180</c:v>
                </c:pt>
                <c:pt idx="249">
                  <c:v>180</c:v>
                </c:pt>
                <c:pt idx="250">
                  <c:v>180</c:v>
                </c:pt>
                <c:pt idx="251">
                  <c:v>180</c:v>
                </c:pt>
                <c:pt idx="252">
                  <c:v>180</c:v>
                </c:pt>
                <c:pt idx="253">
                  <c:v>180</c:v>
                </c:pt>
                <c:pt idx="254">
                  <c:v>180</c:v>
                </c:pt>
                <c:pt idx="255">
                  <c:v>180</c:v>
                </c:pt>
                <c:pt idx="256">
                  <c:v>180</c:v>
                </c:pt>
                <c:pt idx="257">
                  <c:v>180</c:v>
                </c:pt>
                <c:pt idx="258">
                  <c:v>180</c:v>
                </c:pt>
                <c:pt idx="259">
                  <c:v>180</c:v>
                </c:pt>
                <c:pt idx="260">
                  <c:v>180</c:v>
                </c:pt>
                <c:pt idx="261">
                  <c:v>180</c:v>
                </c:pt>
                <c:pt idx="262">
                  <c:v>180</c:v>
                </c:pt>
                <c:pt idx="263">
                  <c:v>180</c:v>
                </c:pt>
                <c:pt idx="264">
                  <c:v>180</c:v>
                </c:pt>
                <c:pt idx="265">
                  <c:v>180</c:v>
                </c:pt>
                <c:pt idx="266">
                  <c:v>180</c:v>
                </c:pt>
                <c:pt idx="267">
                  <c:v>180</c:v>
                </c:pt>
                <c:pt idx="268">
                  <c:v>180</c:v>
                </c:pt>
                <c:pt idx="269">
                  <c:v>180</c:v>
                </c:pt>
                <c:pt idx="270">
                  <c:v>180</c:v>
                </c:pt>
                <c:pt idx="271">
                  <c:v>180</c:v>
                </c:pt>
                <c:pt idx="272">
                  <c:v>180</c:v>
                </c:pt>
                <c:pt idx="273">
                  <c:v>180</c:v>
                </c:pt>
                <c:pt idx="274">
                  <c:v>180</c:v>
                </c:pt>
                <c:pt idx="275">
                  <c:v>180</c:v>
                </c:pt>
                <c:pt idx="276">
                  <c:v>180</c:v>
                </c:pt>
                <c:pt idx="277">
                  <c:v>180</c:v>
                </c:pt>
                <c:pt idx="278">
                  <c:v>180</c:v>
                </c:pt>
                <c:pt idx="279">
                  <c:v>180</c:v>
                </c:pt>
                <c:pt idx="280">
                  <c:v>180</c:v>
                </c:pt>
                <c:pt idx="281">
                  <c:v>180</c:v>
                </c:pt>
                <c:pt idx="282">
                  <c:v>180</c:v>
                </c:pt>
                <c:pt idx="283">
                  <c:v>180</c:v>
                </c:pt>
                <c:pt idx="284">
                  <c:v>180</c:v>
                </c:pt>
                <c:pt idx="285">
                  <c:v>180</c:v>
                </c:pt>
                <c:pt idx="286">
                  <c:v>180</c:v>
                </c:pt>
                <c:pt idx="287">
                  <c:v>180</c:v>
                </c:pt>
                <c:pt idx="288">
                  <c:v>180</c:v>
                </c:pt>
                <c:pt idx="289">
                  <c:v>180</c:v>
                </c:pt>
                <c:pt idx="290">
                  <c:v>180</c:v>
                </c:pt>
                <c:pt idx="291">
                  <c:v>180</c:v>
                </c:pt>
                <c:pt idx="292">
                  <c:v>180</c:v>
                </c:pt>
                <c:pt idx="293">
                  <c:v>180</c:v>
                </c:pt>
                <c:pt idx="294">
                  <c:v>180</c:v>
                </c:pt>
                <c:pt idx="295">
                  <c:v>180</c:v>
                </c:pt>
                <c:pt idx="296">
                  <c:v>180</c:v>
                </c:pt>
                <c:pt idx="297">
                  <c:v>180</c:v>
                </c:pt>
                <c:pt idx="298">
                  <c:v>180</c:v>
                </c:pt>
                <c:pt idx="299">
                  <c:v>180</c:v>
                </c:pt>
                <c:pt idx="300">
                  <c:v>180</c:v>
                </c:pt>
                <c:pt idx="301">
                  <c:v>180</c:v>
                </c:pt>
                <c:pt idx="302">
                  <c:v>180</c:v>
                </c:pt>
                <c:pt idx="303">
                  <c:v>180</c:v>
                </c:pt>
                <c:pt idx="304">
                  <c:v>180</c:v>
                </c:pt>
                <c:pt idx="305">
                  <c:v>180</c:v>
                </c:pt>
                <c:pt idx="306">
                  <c:v>180</c:v>
                </c:pt>
                <c:pt idx="307">
                  <c:v>180</c:v>
                </c:pt>
                <c:pt idx="308">
                  <c:v>180</c:v>
                </c:pt>
                <c:pt idx="309">
                  <c:v>180</c:v>
                </c:pt>
                <c:pt idx="310">
                  <c:v>180</c:v>
                </c:pt>
                <c:pt idx="311">
                  <c:v>180</c:v>
                </c:pt>
                <c:pt idx="312">
                  <c:v>180</c:v>
                </c:pt>
                <c:pt idx="313">
                  <c:v>180</c:v>
                </c:pt>
                <c:pt idx="314">
                  <c:v>180</c:v>
                </c:pt>
                <c:pt idx="315">
                  <c:v>180</c:v>
                </c:pt>
                <c:pt idx="316">
                  <c:v>180</c:v>
                </c:pt>
                <c:pt idx="317">
                  <c:v>180</c:v>
                </c:pt>
                <c:pt idx="318">
                  <c:v>180</c:v>
                </c:pt>
                <c:pt idx="319">
                  <c:v>180</c:v>
                </c:pt>
                <c:pt idx="320">
                  <c:v>180</c:v>
                </c:pt>
                <c:pt idx="321">
                  <c:v>180</c:v>
                </c:pt>
                <c:pt idx="322">
                  <c:v>180</c:v>
                </c:pt>
                <c:pt idx="323">
                  <c:v>180</c:v>
                </c:pt>
                <c:pt idx="324">
                  <c:v>180</c:v>
                </c:pt>
                <c:pt idx="325">
                  <c:v>180</c:v>
                </c:pt>
                <c:pt idx="326">
                  <c:v>180</c:v>
                </c:pt>
                <c:pt idx="327">
                  <c:v>180</c:v>
                </c:pt>
                <c:pt idx="328">
                  <c:v>180</c:v>
                </c:pt>
                <c:pt idx="329">
                  <c:v>180</c:v>
                </c:pt>
                <c:pt idx="330">
                  <c:v>180</c:v>
                </c:pt>
                <c:pt idx="331">
                  <c:v>180</c:v>
                </c:pt>
                <c:pt idx="332">
                  <c:v>180</c:v>
                </c:pt>
                <c:pt idx="333">
                  <c:v>180</c:v>
                </c:pt>
                <c:pt idx="334">
                  <c:v>180</c:v>
                </c:pt>
                <c:pt idx="335">
                  <c:v>180</c:v>
                </c:pt>
                <c:pt idx="336">
                  <c:v>180</c:v>
                </c:pt>
                <c:pt idx="337">
                  <c:v>180</c:v>
                </c:pt>
                <c:pt idx="338">
                  <c:v>180</c:v>
                </c:pt>
                <c:pt idx="339">
                  <c:v>180</c:v>
                </c:pt>
                <c:pt idx="340">
                  <c:v>180</c:v>
                </c:pt>
                <c:pt idx="341">
                  <c:v>180</c:v>
                </c:pt>
                <c:pt idx="342">
                  <c:v>180</c:v>
                </c:pt>
                <c:pt idx="343">
                  <c:v>180</c:v>
                </c:pt>
                <c:pt idx="344">
                  <c:v>180</c:v>
                </c:pt>
                <c:pt idx="345">
                  <c:v>180</c:v>
                </c:pt>
                <c:pt idx="346">
                  <c:v>180</c:v>
                </c:pt>
                <c:pt idx="347">
                  <c:v>180</c:v>
                </c:pt>
                <c:pt idx="348">
                  <c:v>180</c:v>
                </c:pt>
                <c:pt idx="349">
                  <c:v>180</c:v>
                </c:pt>
                <c:pt idx="350">
                  <c:v>180</c:v>
                </c:pt>
                <c:pt idx="351">
                  <c:v>180</c:v>
                </c:pt>
                <c:pt idx="352">
                  <c:v>180</c:v>
                </c:pt>
                <c:pt idx="353">
                  <c:v>180</c:v>
                </c:pt>
                <c:pt idx="354">
                  <c:v>180</c:v>
                </c:pt>
                <c:pt idx="355">
                  <c:v>180</c:v>
                </c:pt>
                <c:pt idx="356">
                  <c:v>180</c:v>
                </c:pt>
                <c:pt idx="357">
                  <c:v>180</c:v>
                </c:pt>
                <c:pt idx="358">
                  <c:v>180</c:v>
                </c:pt>
                <c:pt idx="359">
                  <c:v>180</c:v>
                </c:pt>
                <c:pt idx="360">
                  <c:v>180</c:v>
                </c:pt>
                <c:pt idx="361">
                  <c:v>180</c:v>
                </c:pt>
                <c:pt idx="362">
                  <c:v>180</c:v>
                </c:pt>
                <c:pt idx="363">
                  <c:v>180</c:v>
                </c:pt>
                <c:pt idx="364">
                  <c:v>180</c:v>
                </c:pt>
                <c:pt idx="365">
                  <c:v>180</c:v>
                </c:pt>
                <c:pt idx="366">
                  <c:v>180</c:v>
                </c:pt>
                <c:pt idx="367">
                  <c:v>180</c:v>
                </c:pt>
                <c:pt idx="368">
                  <c:v>180</c:v>
                </c:pt>
                <c:pt idx="369">
                  <c:v>180</c:v>
                </c:pt>
                <c:pt idx="370">
                  <c:v>180</c:v>
                </c:pt>
                <c:pt idx="371">
                  <c:v>180</c:v>
                </c:pt>
                <c:pt idx="372">
                  <c:v>180</c:v>
                </c:pt>
                <c:pt idx="373">
                  <c:v>180</c:v>
                </c:pt>
                <c:pt idx="374">
                  <c:v>180</c:v>
                </c:pt>
                <c:pt idx="375">
                  <c:v>180</c:v>
                </c:pt>
                <c:pt idx="376">
                  <c:v>180</c:v>
                </c:pt>
                <c:pt idx="377">
                  <c:v>180</c:v>
                </c:pt>
                <c:pt idx="378">
                  <c:v>180</c:v>
                </c:pt>
                <c:pt idx="379">
                  <c:v>180</c:v>
                </c:pt>
                <c:pt idx="380">
                  <c:v>180</c:v>
                </c:pt>
                <c:pt idx="381">
                  <c:v>180</c:v>
                </c:pt>
                <c:pt idx="382">
                  <c:v>180</c:v>
                </c:pt>
                <c:pt idx="383">
                  <c:v>180</c:v>
                </c:pt>
                <c:pt idx="384">
                  <c:v>180</c:v>
                </c:pt>
                <c:pt idx="385">
                  <c:v>180</c:v>
                </c:pt>
                <c:pt idx="386">
                  <c:v>180</c:v>
                </c:pt>
                <c:pt idx="387">
                  <c:v>180</c:v>
                </c:pt>
                <c:pt idx="388">
                  <c:v>180</c:v>
                </c:pt>
                <c:pt idx="389">
                  <c:v>180</c:v>
                </c:pt>
                <c:pt idx="390">
                  <c:v>180</c:v>
                </c:pt>
                <c:pt idx="391">
                  <c:v>180</c:v>
                </c:pt>
                <c:pt idx="392">
                  <c:v>180</c:v>
                </c:pt>
                <c:pt idx="393">
                  <c:v>180</c:v>
                </c:pt>
                <c:pt idx="394">
                  <c:v>180</c:v>
                </c:pt>
                <c:pt idx="395">
                  <c:v>180</c:v>
                </c:pt>
                <c:pt idx="396">
                  <c:v>180</c:v>
                </c:pt>
                <c:pt idx="397">
                  <c:v>180</c:v>
                </c:pt>
                <c:pt idx="398">
                  <c:v>180</c:v>
                </c:pt>
                <c:pt idx="399">
                  <c:v>180</c:v>
                </c:pt>
                <c:pt idx="400">
                  <c:v>180</c:v>
                </c:pt>
                <c:pt idx="401">
                  <c:v>180</c:v>
                </c:pt>
                <c:pt idx="402">
                  <c:v>180</c:v>
                </c:pt>
                <c:pt idx="403">
                  <c:v>180</c:v>
                </c:pt>
                <c:pt idx="404">
                  <c:v>180</c:v>
                </c:pt>
                <c:pt idx="405">
                  <c:v>180</c:v>
                </c:pt>
                <c:pt idx="406">
                  <c:v>180</c:v>
                </c:pt>
                <c:pt idx="407">
                  <c:v>180</c:v>
                </c:pt>
                <c:pt idx="408">
                  <c:v>180</c:v>
                </c:pt>
                <c:pt idx="409">
                  <c:v>180</c:v>
                </c:pt>
                <c:pt idx="410">
                  <c:v>180</c:v>
                </c:pt>
                <c:pt idx="411">
                  <c:v>180</c:v>
                </c:pt>
                <c:pt idx="412">
                  <c:v>180</c:v>
                </c:pt>
                <c:pt idx="413">
                  <c:v>180</c:v>
                </c:pt>
                <c:pt idx="414">
                  <c:v>180</c:v>
                </c:pt>
                <c:pt idx="415">
                  <c:v>180</c:v>
                </c:pt>
                <c:pt idx="416">
                  <c:v>180</c:v>
                </c:pt>
                <c:pt idx="417">
                  <c:v>180</c:v>
                </c:pt>
                <c:pt idx="418">
                  <c:v>180</c:v>
                </c:pt>
                <c:pt idx="419">
                  <c:v>180</c:v>
                </c:pt>
                <c:pt idx="420">
                  <c:v>180</c:v>
                </c:pt>
                <c:pt idx="421">
                  <c:v>180</c:v>
                </c:pt>
                <c:pt idx="422">
                  <c:v>180</c:v>
                </c:pt>
                <c:pt idx="423">
                  <c:v>180</c:v>
                </c:pt>
                <c:pt idx="424">
                  <c:v>180</c:v>
                </c:pt>
                <c:pt idx="425">
                  <c:v>180</c:v>
                </c:pt>
                <c:pt idx="426">
                  <c:v>180</c:v>
                </c:pt>
                <c:pt idx="427">
                  <c:v>180</c:v>
                </c:pt>
                <c:pt idx="428">
                  <c:v>180</c:v>
                </c:pt>
                <c:pt idx="429">
                  <c:v>180</c:v>
                </c:pt>
                <c:pt idx="430">
                  <c:v>180</c:v>
                </c:pt>
                <c:pt idx="431">
                  <c:v>180</c:v>
                </c:pt>
                <c:pt idx="432">
                  <c:v>180</c:v>
                </c:pt>
                <c:pt idx="433">
                  <c:v>180</c:v>
                </c:pt>
                <c:pt idx="434">
                  <c:v>180</c:v>
                </c:pt>
                <c:pt idx="435">
                  <c:v>180</c:v>
                </c:pt>
                <c:pt idx="436">
                  <c:v>180</c:v>
                </c:pt>
                <c:pt idx="437">
                  <c:v>180</c:v>
                </c:pt>
                <c:pt idx="438">
                  <c:v>180</c:v>
                </c:pt>
                <c:pt idx="439">
                  <c:v>180</c:v>
                </c:pt>
                <c:pt idx="440">
                  <c:v>180</c:v>
                </c:pt>
                <c:pt idx="441">
                  <c:v>180</c:v>
                </c:pt>
                <c:pt idx="442">
                  <c:v>180</c:v>
                </c:pt>
                <c:pt idx="443">
                  <c:v>180</c:v>
                </c:pt>
                <c:pt idx="444">
                  <c:v>180</c:v>
                </c:pt>
                <c:pt idx="445">
                  <c:v>180</c:v>
                </c:pt>
                <c:pt idx="446">
                  <c:v>180</c:v>
                </c:pt>
                <c:pt idx="447">
                  <c:v>180</c:v>
                </c:pt>
                <c:pt idx="448">
                  <c:v>180</c:v>
                </c:pt>
                <c:pt idx="449">
                  <c:v>180</c:v>
                </c:pt>
                <c:pt idx="450">
                  <c:v>180</c:v>
                </c:pt>
                <c:pt idx="451">
                  <c:v>180</c:v>
                </c:pt>
                <c:pt idx="452">
                  <c:v>180</c:v>
                </c:pt>
                <c:pt idx="453">
                  <c:v>180</c:v>
                </c:pt>
                <c:pt idx="454">
                  <c:v>180</c:v>
                </c:pt>
                <c:pt idx="455">
                  <c:v>180</c:v>
                </c:pt>
                <c:pt idx="456">
                  <c:v>180</c:v>
                </c:pt>
                <c:pt idx="457">
                  <c:v>180</c:v>
                </c:pt>
                <c:pt idx="458">
                  <c:v>180</c:v>
                </c:pt>
                <c:pt idx="459">
                  <c:v>180</c:v>
                </c:pt>
                <c:pt idx="460">
                  <c:v>180</c:v>
                </c:pt>
                <c:pt idx="461">
                  <c:v>180</c:v>
                </c:pt>
                <c:pt idx="462">
                  <c:v>180</c:v>
                </c:pt>
                <c:pt idx="463">
                  <c:v>180</c:v>
                </c:pt>
                <c:pt idx="464">
                  <c:v>180</c:v>
                </c:pt>
                <c:pt idx="465">
                  <c:v>180</c:v>
                </c:pt>
                <c:pt idx="466">
                  <c:v>180</c:v>
                </c:pt>
                <c:pt idx="467">
                  <c:v>180</c:v>
                </c:pt>
                <c:pt idx="468">
                  <c:v>180</c:v>
                </c:pt>
                <c:pt idx="469">
                  <c:v>180</c:v>
                </c:pt>
                <c:pt idx="470">
                  <c:v>180</c:v>
                </c:pt>
                <c:pt idx="471">
                  <c:v>180</c:v>
                </c:pt>
                <c:pt idx="472">
                  <c:v>180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180</c:v>
                </c:pt>
                <c:pt idx="477">
                  <c:v>180</c:v>
                </c:pt>
                <c:pt idx="478">
                  <c:v>180</c:v>
                </c:pt>
                <c:pt idx="479">
                  <c:v>180</c:v>
                </c:pt>
                <c:pt idx="480">
                  <c:v>180</c:v>
                </c:pt>
                <c:pt idx="481">
                  <c:v>180</c:v>
                </c:pt>
                <c:pt idx="482">
                  <c:v>180</c:v>
                </c:pt>
                <c:pt idx="483">
                  <c:v>180</c:v>
                </c:pt>
                <c:pt idx="484">
                  <c:v>180</c:v>
                </c:pt>
                <c:pt idx="485">
                  <c:v>180</c:v>
                </c:pt>
                <c:pt idx="486">
                  <c:v>180</c:v>
                </c:pt>
                <c:pt idx="487">
                  <c:v>180</c:v>
                </c:pt>
                <c:pt idx="488">
                  <c:v>180</c:v>
                </c:pt>
                <c:pt idx="489">
                  <c:v>180</c:v>
                </c:pt>
                <c:pt idx="490">
                  <c:v>180</c:v>
                </c:pt>
                <c:pt idx="491">
                  <c:v>180</c:v>
                </c:pt>
                <c:pt idx="492">
                  <c:v>180</c:v>
                </c:pt>
                <c:pt idx="493">
                  <c:v>180</c:v>
                </c:pt>
                <c:pt idx="494">
                  <c:v>180</c:v>
                </c:pt>
                <c:pt idx="495">
                  <c:v>180</c:v>
                </c:pt>
                <c:pt idx="496">
                  <c:v>180</c:v>
                </c:pt>
                <c:pt idx="497">
                  <c:v>180</c:v>
                </c:pt>
                <c:pt idx="498">
                  <c:v>180</c:v>
                </c:pt>
                <c:pt idx="499">
                  <c:v>180</c:v>
                </c:pt>
                <c:pt idx="500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1B-4EF0-8046-8846AE762A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610504"/>
        <c:axId val="557609848"/>
      </c:scatterChart>
      <c:valAx>
        <c:axId val="55761050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Frequenz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Hz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09848"/>
        <c:crosses val="autoZero"/>
        <c:crossBetween val="midCat"/>
      </c:valAx>
      <c:valAx>
        <c:axId val="557609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Phase 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°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61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87C3D-317E-46EF-A650-961DE6C4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23</TotalTime>
  <Pages>9</Pages>
  <Words>1037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christian.schrefl@htlstp.at</cp:lastModifiedBy>
  <cp:revision>65</cp:revision>
  <dcterms:created xsi:type="dcterms:W3CDTF">2018-11-18T12:07:00Z</dcterms:created>
  <dcterms:modified xsi:type="dcterms:W3CDTF">2018-11-19T15:33:00Z</dcterms:modified>
</cp:coreProperties>
</file>